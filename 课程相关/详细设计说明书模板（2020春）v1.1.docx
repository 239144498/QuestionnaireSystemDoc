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942"/>
        <w:gridCol w:w="2463"/>
        <w:gridCol w:w="1384"/>
        <w:gridCol w:w="1613"/>
      </w:tblGrid>
      <w:tr w:rsidR="00E873EF" w:rsidRPr="00D64025" w14:paraId="7786CB56" w14:textId="77777777" w:rsidTr="0006046E">
        <w:trPr>
          <w:cantSplit/>
        </w:trPr>
        <w:tc>
          <w:tcPr>
            <w:tcW w:w="33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967620" w14:textId="77777777" w:rsidR="00E873EF" w:rsidRPr="00D64025" w:rsidRDefault="00E873EF" w:rsidP="0006046E">
            <w:pPr>
              <w:jc w:val="center"/>
              <w:rPr>
                <w:rFonts w:eastAsia="黑体"/>
                <w:sz w:val="24"/>
              </w:rPr>
            </w:pPr>
            <w:r w:rsidRPr="00D64025">
              <w:rPr>
                <w:rFonts w:ascii="黑体" w:eastAsia="黑体" w:hint="eastAsia"/>
                <w:sz w:val="24"/>
              </w:rPr>
              <w:t>哈尔滨工业大学（深圳）</w:t>
            </w:r>
          </w:p>
        </w:tc>
        <w:tc>
          <w:tcPr>
            <w:tcW w:w="2463" w:type="dxa"/>
            <w:tcBorders>
              <w:top w:val="single" w:sz="12" w:space="0" w:color="auto"/>
            </w:tcBorders>
            <w:vAlign w:val="center"/>
          </w:tcPr>
          <w:p w14:paraId="673E6E2F" w14:textId="77777777" w:rsidR="00E873EF" w:rsidRPr="00D64025" w:rsidRDefault="00E873EF" w:rsidP="0006046E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小组号</w:t>
            </w:r>
          </w:p>
        </w:tc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14:paraId="6115E2A1" w14:textId="77777777" w:rsidR="00E873EF" w:rsidRPr="00D64025" w:rsidRDefault="00E873EF" w:rsidP="0006046E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版本号</w:t>
            </w:r>
          </w:p>
        </w:tc>
        <w:tc>
          <w:tcPr>
            <w:tcW w:w="161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A4275D" w14:textId="77777777" w:rsidR="00E873EF" w:rsidRPr="00D64025" w:rsidRDefault="00E873EF" w:rsidP="0006046E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密级</w:t>
            </w:r>
          </w:p>
        </w:tc>
      </w:tr>
      <w:tr w:rsidR="00E873EF" w:rsidRPr="00D64025" w14:paraId="34E43BE2" w14:textId="77777777" w:rsidTr="0006046E">
        <w:trPr>
          <w:cantSplit/>
        </w:trPr>
        <w:tc>
          <w:tcPr>
            <w:tcW w:w="33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0933970F" w14:textId="77777777" w:rsidR="00E873EF" w:rsidRPr="00D64025" w:rsidRDefault="00E873EF" w:rsidP="0006046E"/>
        </w:tc>
        <w:tc>
          <w:tcPr>
            <w:tcW w:w="2463" w:type="dxa"/>
            <w:vAlign w:val="center"/>
          </w:tcPr>
          <w:p w14:paraId="1B36D4D2" w14:textId="77777777" w:rsidR="00E873EF" w:rsidRPr="00D64025" w:rsidRDefault="00E873EF" w:rsidP="0006046E">
            <w:pPr>
              <w:pStyle w:val="ae"/>
            </w:pPr>
          </w:p>
        </w:tc>
        <w:tc>
          <w:tcPr>
            <w:tcW w:w="1384" w:type="dxa"/>
            <w:vAlign w:val="center"/>
          </w:tcPr>
          <w:p w14:paraId="218F42E0" w14:textId="77777777" w:rsidR="00E873EF" w:rsidRPr="00D64025" w:rsidRDefault="00E873EF" w:rsidP="0006046E">
            <w:pPr>
              <w:pStyle w:val="ac"/>
            </w:pPr>
            <w:r w:rsidRPr="00D64025">
              <w:rPr>
                <w:rFonts w:hint="eastAsia"/>
              </w:rPr>
              <w:t>V1.0</w:t>
            </w:r>
          </w:p>
        </w:tc>
        <w:tc>
          <w:tcPr>
            <w:tcW w:w="1613" w:type="dxa"/>
            <w:tcBorders>
              <w:right w:val="single" w:sz="12" w:space="0" w:color="auto"/>
            </w:tcBorders>
            <w:vAlign w:val="center"/>
          </w:tcPr>
          <w:p w14:paraId="100542E6" w14:textId="77777777" w:rsidR="00E873EF" w:rsidRPr="00D64025" w:rsidRDefault="00E873EF" w:rsidP="0006046E">
            <w:pPr>
              <w:pStyle w:val="ab"/>
            </w:pPr>
            <w:r w:rsidRPr="00D64025">
              <w:rPr>
                <w:rFonts w:hint="eastAsia"/>
              </w:rPr>
              <w:t>A</w:t>
            </w:r>
          </w:p>
        </w:tc>
      </w:tr>
      <w:tr w:rsidR="00E873EF" w:rsidRPr="00D64025" w14:paraId="550CB3D2" w14:textId="77777777" w:rsidTr="0006046E">
        <w:trPr>
          <w:cantSplit/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DA2E23" w14:textId="77777777" w:rsidR="00E873EF" w:rsidRPr="00D64025" w:rsidRDefault="00E873EF" w:rsidP="0006046E">
            <w:pPr>
              <w:rPr>
                <w:sz w:val="24"/>
              </w:rPr>
            </w:pPr>
            <w:r w:rsidRPr="00D64025">
              <w:rPr>
                <w:rFonts w:ascii="黑体" w:eastAsia="黑体" w:hint="eastAsia"/>
                <w:sz w:val="24"/>
              </w:rPr>
              <w:t>文档名称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28B0CE" w14:textId="77777777" w:rsidR="00E873EF" w:rsidRPr="00D64025" w:rsidRDefault="00E873EF" w:rsidP="0006046E">
            <w:pPr>
              <w:pStyle w:val="ab"/>
            </w:pPr>
            <w:r w:rsidRPr="00D64025">
              <w:rPr>
                <w:rFonts w:hint="eastAsia"/>
              </w:rPr>
              <w:t>XXX</w:t>
            </w:r>
            <w:r w:rsidRPr="00D64025">
              <w:rPr>
                <w:rFonts w:hint="eastAsia"/>
              </w:rPr>
              <w:t>项目概要设计报告</w:t>
            </w:r>
          </w:p>
        </w:tc>
        <w:tc>
          <w:tcPr>
            <w:tcW w:w="1384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6F13C299" w14:textId="77777777" w:rsidR="00E873EF" w:rsidRPr="00D64025" w:rsidRDefault="00E873EF" w:rsidP="0006046E">
            <w:pPr>
              <w:jc w:val="center"/>
              <w:rPr>
                <w:rFonts w:ascii="黑体" w:eastAsia="黑体"/>
              </w:rPr>
            </w:pPr>
            <w:r w:rsidRPr="00D64025">
              <w:rPr>
                <w:rFonts w:ascii="黑体" w:eastAsia="黑体" w:hint="eastAsia"/>
                <w:sz w:val="24"/>
              </w:rPr>
              <w:t>发布时间</w:t>
            </w:r>
          </w:p>
        </w:tc>
        <w:tc>
          <w:tcPr>
            <w:tcW w:w="16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1D59D9" w14:textId="77777777" w:rsidR="00E873EF" w:rsidRPr="00D64025" w:rsidRDefault="00E873EF" w:rsidP="0006046E">
            <w:pPr>
              <w:pStyle w:val="ad"/>
            </w:pPr>
          </w:p>
        </w:tc>
      </w:tr>
    </w:tbl>
    <w:p w14:paraId="635B5EE5" w14:textId="77777777" w:rsidR="00E873EF" w:rsidRPr="00D64025" w:rsidRDefault="00E873EF" w:rsidP="00E873EF">
      <w:pPr>
        <w:spacing w:line="360" w:lineRule="auto"/>
      </w:pPr>
    </w:p>
    <w:p w14:paraId="43546EB4" w14:textId="77777777" w:rsidR="00E873EF" w:rsidRPr="00D64025" w:rsidRDefault="00E873EF" w:rsidP="00E873EF">
      <w:pPr>
        <w:spacing w:line="360" w:lineRule="auto"/>
      </w:pPr>
    </w:p>
    <w:p w14:paraId="1927BE5E" w14:textId="77777777" w:rsidR="00E873EF" w:rsidRPr="00D64025" w:rsidRDefault="00E873EF" w:rsidP="00E873EF">
      <w:pPr>
        <w:spacing w:line="360" w:lineRule="auto"/>
      </w:pPr>
    </w:p>
    <w:p w14:paraId="24BEE0DC" w14:textId="77777777" w:rsidR="00E873EF" w:rsidRPr="00D64025" w:rsidRDefault="00E873EF" w:rsidP="00E873EF">
      <w:pPr>
        <w:spacing w:line="360" w:lineRule="auto"/>
      </w:pPr>
    </w:p>
    <w:p w14:paraId="49C5210D" w14:textId="50F4EF9B" w:rsidR="00E873EF" w:rsidRPr="00D64025" w:rsidRDefault="00E873EF" w:rsidP="00E873EF">
      <w:pPr>
        <w:pStyle w:val="aa"/>
        <w:spacing w:before="600" w:after="400" w:line="360" w:lineRule="auto"/>
        <w:jc w:val="center"/>
        <w:rPr>
          <w:sz w:val="72"/>
          <w:szCs w:val="72"/>
        </w:rPr>
      </w:pPr>
      <w:r w:rsidRPr="00D64025">
        <w:rPr>
          <w:rFonts w:hint="eastAsia"/>
          <w:sz w:val="72"/>
          <w:szCs w:val="72"/>
        </w:rPr>
        <w:t>XXX</w:t>
      </w:r>
      <w:r w:rsidRPr="00D64025">
        <w:rPr>
          <w:rFonts w:hint="eastAsia"/>
          <w:sz w:val="72"/>
          <w:szCs w:val="72"/>
        </w:rPr>
        <w:t>项目</w:t>
      </w:r>
      <w:r>
        <w:rPr>
          <w:rFonts w:hint="eastAsia"/>
          <w:sz w:val="72"/>
          <w:szCs w:val="72"/>
        </w:rPr>
        <w:t>详细</w:t>
      </w:r>
      <w:r w:rsidRPr="00D64025">
        <w:rPr>
          <w:rFonts w:hint="eastAsia"/>
          <w:sz w:val="72"/>
          <w:szCs w:val="72"/>
        </w:rPr>
        <w:t>设计报告</w:t>
      </w:r>
    </w:p>
    <w:p w14:paraId="2A91D45A" w14:textId="77777777" w:rsidR="00E873EF" w:rsidRPr="00D64025" w:rsidRDefault="00E873EF" w:rsidP="00E873EF">
      <w:pPr>
        <w:spacing w:line="360" w:lineRule="auto"/>
      </w:pPr>
    </w:p>
    <w:p w14:paraId="378C585D" w14:textId="77777777" w:rsidR="00E873EF" w:rsidRPr="00D64025" w:rsidRDefault="00E873EF" w:rsidP="00E873EF">
      <w:pPr>
        <w:spacing w:line="360" w:lineRule="auto"/>
      </w:pPr>
    </w:p>
    <w:p w14:paraId="1E26AF32" w14:textId="77777777" w:rsidR="00E873EF" w:rsidRPr="00D64025" w:rsidRDefault="00E873EF" w:rsidP="00E873EF">
      <w:pPr>
        <w:spacing w:line="360" w:lineRule="auto"/>
      </w:pPr>
    </w:p>
    <w:p w14:paraId="4D1BC89C" w14:textId="77777777" w:rsidR="00E873EF" w:rsidRPr="00D64025" w:rsidRDefault="00E873EF" w:rsidP="00E873EF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 w:rsidRPr="00D64025">
        <w:rPr>
          <w:rFonts w:hint="eastAsia"/>
          <w:sz w:val="32"/>
        </w:rPr>
        <w:t>课程名称：</w:t>
      </w:r>
      <w:r w:rsidRPr="00D64025">
        <w:rPr>
          <w:rFonts w:hint="eastAsia"/>
          <w:sz w:val="32"/>
          <w:u w:val="single"/>
        </w:rPr>
        <w:t xml:space="preserve">  </w:t>
      </w:r>
      <w:r w:rsidRPr="00D64025">
        <w:rPr>
          <w:rFonts w:hint="eastAsia"/>
          <w:sz w:val="32"/>
          <w:u w:val="single"/>
        </w:rPr>
        <w:t>软件设计与开发实践</w:t>
      </w:r>
      <w:r w:rsidRPr="00D64025">
        <w:rPr>
          <w:rFonts w:hint="eastAsia"/>
          <w:sz w:val="32"/>
          <w:u w:val="single"/>
        </w:rPr>
        <w:t xml:space="preserve"> </w:t>
      </w:r>
    </w:p>
    <w:p w14:paraId="3DEBF265" w14:textId="77777777" w:rsidR="00E873EF" w:rsidRPr="00D64025" w:rsidRDefault="00E873EF" w:rsidP="00E873EF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学院（系）：</w:t>
      </w:r>
      <w:r w:rsidRPr="00D64025">
        <w:rPr>
          <w:rFonts w:hint="eastAsia"/>
          <w:sz w:val="32"/>
          <w:szCs w:val="32"/>
          <w:u w:val="single"/>
        </w:rPr>
        <w:t xml:space="preserve">  </w:t>
      </w:r>
      <w:r w:rsidRPr="00D64025">
        <w:rPr>
          <w:sz w:val="32"/>
          <w:szCs w:val="32"/>
          <w:u w:val="single"/>
        </w:rPr>
        <w:t xml:space="preserve">                 </w:t>
      </w:r>
      <w:r w:rsidRPr="00D64025">
        <w:rPr>
          <w:rFonts w:hint="eastAsia"/>
          <w:sz w:val="32"/>
          <w:szCs w:val="32"/>
          <w:u w:val="single"/>
        </w:rPr>
        <w:t xml:space="preserve"> </w:t>
      </w:r>
    </w:p>
    <w:p w14:paraId="1FBEF1D9" w14:textId="77777777" w:rsidR="00E873EF" w:rsidRPr="00D64025" w:rsidRDefault="00E873EF" w:rsidP="00E873EF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专</w:t>
      </w:r>
      <w:r w:rsidRPr="00D64025">
        <w:rPr>
          <w:rFonts w:hint="eastAsia"/>
          <w:sz w:val="32"/>
          <w:szCs w:val="32"/>
        </w:rPr>
        <w:t xml:space="preserve">    </w:t>
      </w:r>
      <w:r w:rsidRPr="00D64025">
        <w:rPr>
          <w:rFonts w:hint="eastAsia"/>
          <w:sz w:val="32"/>
          <w:szCs w:val="32"/>
        </w:rPr>
        <w:t>业：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sz w:val="32"/>
          <w:szCs w:val="32"/>
          <w:u w:val="single"/>
        </w:rPr>
        <w:t xml:space="preserve">  </w:t>
      </w:r>
      <w:r w:rsidRPr="00D64025">
        <w:rPr>
          <w:rFonts w:hint="eastAsia"/>
          <w:sz w:val="32"/>
          <w:szCs w:val="32"/>
          <w:u w:val="single"/>
        </w:rPr>
        <w:t>计算机科学与技术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14:paraId="7B50CD8C" w14:textId="77777777" w:rsidR="00E873EF" w:rsidRPr="00D64025" w:rsidRDefault="00E873EF" w:rsidP="00E873EF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班</w:t>
      </w:r>
      <w:r w:rsidRPr="00D64025">
        <w:rPr>
          <w:rFonts w:hint="eastAsia"/>
          <w:sz w:val="32"/>
          <w:szCs w:val="32"/>
        </w:rPr>
        <w:t xml:space="preserve">    </w:t>
      </w:r>
      <w:r w:rsidRPr="00D64025">
        <w:rPr>
          <w:rFonts w:hint="eastAsia"/>
          <w:sz w:val="32"/>
          <w:szCs w:val="32"/>
        </w:rPr>
        <w:t>级：</w:t>
      </w:r>
      <w:r w:rsidRPr="00D64025">
        <w:rPr>
          <w:rFonts w:hint="eastAsia"/>
          <w:sz w:val="32"/>
          <w:szCs w:val="32"/>
          <w:u w:val="single"/>
        </w:rPr>
        <w:t xml:space="preserve">     </w:t>
      </w:r>
      <w:r w:rsidRPr="00D64025">
        <w:rPr>
          <w:sz w:val="32"/>
          <w:szCs w:val="32"/>
          <w:u w:val="single"/>
        </w:rPr>
        <w:t xml:space="preserve"> 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sz w:val="32"/>
          <w:szCs w:val="32"/>
          <w:u w:val="single"/>
        </w:rPr>
        <w:t xml:space="preserve">         </w:t>
      </w:r>
      <w:r w:rsidRPr="00D64025">
        <w:rPr>
          <w:rFonts w:hint="eastAsia"/>
          <w:sz w:val="32"/>
          <w:szCs w:val="32"/>
          <w:u w:val="single"/>
        </w:rPr>
        <w:t xml:space="preserve">     </w:t>
      </w:r>
    </w:p>
    <w:p w14:paraId="65EA6B25" w14:textId="77777777" w:rsidR="00E873EF" w:rsidRPr="00D64025" w:rsidRDefault="00E873EF" w:rsidP="00E873EF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</w:t>
      </w:r>
      <w:r w:rsidRPr="00D64025">
        <w:rPr>
          <w:rFonts w:hint="eastAsia"/>
          <w:sz w:val="32"/>
          <w:szCs w:val="32"/>
        </w:rPr>
        <w:t xml:space="preserve">    </w:t>
      </w:r>
      <w:r w:rsidRPr="00D64025">
        <w:rPr>
          <w:rFonts w:hint="eastAsia"/>
          <w:sz w:val="32"/>
          <w:szCs w:val="32"/>
        </w:rPr>
        <w:t>号：</w:t>
      </w:r>
      <w:r w:rsidRPr="00D64025">
        <w:rPr>
          <w:rFonts w:hint="eastAsia"/>
          <w:sz w:val="32"/>
          <w:szCs w:val="32"/>
          <w:u w:val="single"/>
        </w:rPr>
        <w:t xml:space="preserve">  </w:t>
      </w:r>
      <w:r w:rsidRPr="00D64025">
        <w:rPr>
          <w:sz w:val="32"/>
          <w:szCs w:val="32"/>
          <w:u w:val="single"/>
        </w:rPr>
        <w:t xml:space="preserve">                 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14:paraId="6D1D4ADF" w14:textId="77777777" w:rsidR="00E873EF" w:rsidRPr="00D64025" w:rsidRDefault="00E873EF" w:rsidP="00E873EF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学生姓名：</w:t>
      </w:r>
      <w:r w:rsidRPr="00D64025">
        <w:rPr>
          <w:rFonts w:hint="eastAsia"/>
          <w:sz w:val="32"/>
          <w:szCs w:val="32"/>
          <w:u w:val="single"/>
        </w:rPr>
        <w:t xml:space="preserve">  </w:t>
      </w:r>
      <w:r w:rsidRPr="00D64025">
        <w:rPr>
          <w:sz w:val="32"/>
          <w:szCs w:val="32"/>
          <w:u w:val="single"/>
        </w:rPr>
        <w:t xml:space="preserve">    </w:t>
      </w:r>
      <w:r w:rsidRPr="00D64025">
        <w:rPr>
          <w:rFonts w:hint="eastAsia"/>
          <w:sz w:val="32"/>
          <w:szCs w:val="32"/>
          <w:u w:val="single"/>
        </w:rPr>
        <w:t xml:space="preserve">   </w:t>
      </w:r>
      <w:r w:rsidRPr="00D64025">
        <w:rPr>
          <w:sz w:val="32"/>
          <w:szCs w:val="32"/>
          <w:u w:val="single"/>
        </w:rPr>
        <w:t xml:space="preserve">     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sz w:val="32"/>
          <w:szCs w:val="32"/>
          <w:u w:val="single"/>
        </w:rPr>
        <w:t xml:space="preserve">    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14:paraId="17CE4473" w14:textId="77777777" w:rsidR="00E873EF" w:rsidRPr="00D64025" w:rsidRDefault="00E873EF" w:rsidP="00E873EF">
      <w:pPr>
        <w:spacing w:line="360" w:lineRule="auto"/>
        <w:rPr>
          <w:sz w:val="32"/>
          <w:szCs w:val="32"/>
        </w:rPr>
      </w:pPr>
    </w:p>
    <w:p w14:paraId="5F24B7EF" w14:textId="77777777" w:rsidR="00E873EF" w:rsidRPr="00D64025" w:rsidRDefault="00E873EF" w:rsidP="00E873EF">
      <w:pPr>
        <w:spacing w:line="360" w:lineRule="auto"/>
        <w:rPr>
          <w:sz w:val="32"/>
          <w:szCs w:val="32"/>
        </w:rPr>
      </w:pPr>
    </w:p>
    <w:p w14:paraId="1EB12298" w14:textId="77777777" w:rsidR="00E873EF" w:rsidRPr="00D64025" w:rsidRDefault="00E873EF" w:rsidP="00E873EF">
      <w:pPr>
        <w:spacing w:line="360" w:lineRule="auto"/>
        <w:rPr>
          <w:sz w:val="32"/>
          <w:szCs w:val="32"/>
        </w:rPr>
      </w:pPr>
    </w:p>
    <w:p w14:paraId="0C88E1BC" w14:textId="77777777" w:rsidR="00E873EF" w:rsidRPr="00D64025" w:rsidRDefault="00E873EF" w:rsidP="00E873EF">
      <w:pPr>
        <w:spacing w:line="360" w:lineRule="auto"/>
        <w:jc w:val="center"/>
        <w:rPr>
          <w:sz w:val="32"/>
          <w:szCs w:val="32"/>
        </w:rPr>
      </w:pPr>
      <w:r w:rsidRPr="00D64025">
        <w:rPr>
          <w:sz w:val="32"/>
          <w:szCs w:val="32"/>
        </w:rPr>
        <w:t>20</w:t>
      </w:r>
      <w:r w:rsidRPr="00D64025">
        <w:rPr>
          <w:rFonts w:hint="eastAsia"/>
          <w:sz w:val="32"/>
          <w:szCs w:val="32"/>
        </w:rPr>
        <w:t>20</w:t>
      </w:r>
      <w:r w:rsidRPr="00D64025">
        <w:rPr>
          <w:rFonts w:hint="eastAsia"/>
          <w:sz w:val="32"/>
          <w:szCs w:val="32"/>
        </w:rPr>
        <w:t>年</w:t>
      </w:r>
      <w:r w:rsidRPr="00D64025">
        <w:rPr>
          <w:rFonts w:hint="eastAsia"/>
          <w:sz w:val="32"/>
          <w:szCs w:val="32"/>
        </w:rPr>
        <w:t xml:space="preserve">     4</w:t>
      </w:r>
      <w:r w:rsidRPr="00D64025">
        <w:rPr>
          <w:rFonts w:hint="eastAsia"/>
          <w:sz w:val="32"/>
          <w:szCs w:val="32"/>
        </w:rPr>
        <w:t>月</w:t>
      </w:r>
      <w:r w:rsidRPr="00D64025">
        <w:rPr>
          <w:rFonts w:hint="eastAsia"/>
          <w:sz w:val="32"/>
          <w:szCs w:val="32"/>
        </w:rPr>
        <w:t xml:space="preserve">     23</w:t>
      </w:r>
      <w:r w:rsidRPr="00D64025">
        <w:rPr>
          <w:rFonts w:hint="eastAsia"/>
          <w:sz w:val="32"/>
          <w:szCs w:val="32"/>
        </w:rPr>
        <w:t>日</w:t>
      </w:r>
    </w:p>
    <w:p w14:paraId="55CC2577" w14:textId="77777777" w:rsidR="00E873EF" w:rsidRPr="00D64025" w:rsidRDefault="00E873EF" w:rsidP="00E873EF">
      <w:pPr>
        <w:pStyle w:val="af0"/>
        <w:spacing w:before="800" w:after="600"/>
      </w:pPr>
      <w:bookmarkStart w:id="0" w:name="_Toc40638503"/>
      <w:r w:rsidRPr="00D64025">
        <w:rPr>
          <w:rFonts w:hint="eastAsia"/>
        </w:rPr>
        <w:lastRenderedPageBreak/>
        <w:t>变更历史记录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2"/>
        <w:gridCol w:w="2926"/>
        <w:gridCol w:w="1209"/>
        <w:gridCol w:w="1001"/>
        <w:gridCol w:w="1209"/>
        <w:gridCol w:w="1159"/>
      </w:tblGrid>
      <w:tr w:rsidR="00E873EF" w:rsidRPr="00D64025" w14:paraId="647FCF90" w14:textId="77777777" w:rsidTr="0006046E">
        <w:trPr>
          <w:trHeight w:val="343"/>
          <w:jc w:val="center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22C5" w14:textId="77777777" w:rsidR="00E873EF" w:rsidRPr="00D64025" w:rsidRDefault="00E873EF" w:rsidP="0006046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9F8E" w14:textId="77777777" w:rsidR="00E873EF" w:rsidRPr="00D64025" w:rsidRDefault="00E873EF" w:rsidP="0006046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变更（</w:t>
            </w:r>
            <w:r w:rsidRPr="00D64025">
              <w:rPr>
                <w:rFonts w:hint="eastAsia"/>
                <w:b/>
                <w:bCs/>
              </w:rPr>
              <w:t>+/-</w:t>
            </w:r>
            <w:r w:rsidRPr="00D64025"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E911" w14:textId="77777777" w:rsidR="00E873EF" w:rsidRPr="00D64025" w:rsidRDefault="00E873EF" w:rsidP="0006046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3340" w14:textId="77777777" w:rsidR="00E873EF" w:rsidRPr="00D64025" w:rsidRDefault="00E873EF" w:rsidP="0006046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04AE" w14:textId="77777777" w:rsidR="00E873EF" w:rsidRPr="00D64025" w:rsidRDefault="00E873EF" w:rsidP="0006046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F2464D" w14:textId="77777777" w:rsidR="00E873EF" w:rsidRPr="00D64025" w:rsidRDefault="00E873EF" w:rsidP="0006046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批准</w:t>
            </w:r>
          </w:p>
        </w:tc>
      </w:tr>
      <w:tr w:rsidR="00E873EF" w:rsidRPr="00D64025" w14:paraId="649E9989" w14:textId="77777777" w:rsidTr="0006046E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AAE1E" w14:textId="77777777" w:rsidR="00E873EF" w:rsidRPr="00D64025" w:rsidRDefault="00E873EF" w:rsidP="0006046E">
            <w:pPr>
              <w:pStyle w:val="a6"/>
              <w:spacing w:before="72"/>
              <w:jc w:val="center"/>
            </w:pPr>
            <w:r w:rsidRPr="00D64025"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" w:name="文字型25"/>
            <w:r w:rsidRPr="00D64025">
              <w:instrText xml:space="preserve"> FORMTEXT </w:instrText>
            </w:r>
            <w:r w:rsidRPr="00D64025">
              <w:fldChar w:fldCharType="separate"/>
            </w:r>
            <w:r>
              <w:t>1</w:t>
            </w:r>
            <w:r w:rsidRPr="00D64025">
              <w:fldChar w:fldCharType="end"/>
            </w:r>
            <w:bookmarkEnd w:id="1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67077" w14:textId="77777777" w:rsidR="00E873EF" w:rsidRPr="00D64025" w:rsidRDefault="00E873EF" w:rsidP="0006046E">
            <w:pPr>
              <w:pStyle w:val="a6"/>
              <w:spacing w:before="72"/>
            </w:pPr>
            <w:r w:rsidRPr="00D64025">
              <w:rPr>
                <w:rFonts w:hint="eastAsia"/>
              </w:rPr>
              <w:t>新建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56E94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0C70" w14:textId="77777777" w:rsidR="00E873EF" w:rsidRPr="00D64025" w:rsidRDefault="00E873EF" w:rsidP="0006046E">
            <w:pPr>
              <w:pStyle w:val="a6"/>
              <w:spacing w:before="72"/>
            </w:pPr>
            <w:r w:rsidRPr="00D64025">
              <w:rPr>
                <w:rFonts w:hint="eastAsia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1B73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6BE0DF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2093F9E7" w14:textId="77777777" w:rsidTr="0006046E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50465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788D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B753D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91F5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33F4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46EA37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5CF85864" w14:textId="77777777" w:rsidTr="0006046E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6D60D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A756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5653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7DF4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BE47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D66BF5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62AA9531" w14:textId="77777777" w:rsidTr="0006046E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3CB9F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75DB1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21B5B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338D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5242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CE83FE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57ADBF2D" w14:textId="77777777" w:rsidTr="0006046E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A648C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3058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B5F82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BD944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AD3C7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2B5D78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42A0ED2F" w14:textId="77777777" w:rsidTr="0006046E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017B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A73E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F461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F4A5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3BC0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DF1E7A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08689D4B" w14:textId="77777777" w:rsidTr="0006046E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0D20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516D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A367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9A54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E88B7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4FCC97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7968E950" w14:textId="77777777" w:rsidTr="0006046E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6F0F5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6AF02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4CEEB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FC7E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2F8F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166D38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  <w:tr w:rsidR="00E873EF" w:rsidRPr="00D64025" w14:paraId="3D42CCA7" w14:textId="77777777" w:rsidTr="0006046E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CB9873" w14:textId="77777777" w:rsidR="00E873EF" w:rsidRPr="00D64025" w:rsidRDefault="00E873EF" w:rsidP="0006046E">
            <w:pPr>
              <w:pStyle w:val="a6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A44D51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36F896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EB7C5E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0EEEE0" w14:textId="77777777" w:rsidR="00E873EF" w:rsidRPr="00D64025" w:rsidRDefault="00E873EF" w:rsidP="0006046E">
            <w:pPr>
              <w:pStyle w:val="a6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EE137" w14:textId="77777777" w:rsidR="00E873EF" w:rsidRPr="00D64025" w:rsidRDefault="00E873EF" w:rsidP="0006046E">
            <w:pPr>
              <w:pStyle w:val="a6"/>
              <w:spacing w:before="72"/>
            </w:pPr>
          </w:p>
        </w:tc>
      </w:tr>
    </w:tbl>
    <w:p w14:paraId="22A3BC73" w14:textId="77777777" w:rsidR="00E873EF" w:rsidRDefault="00E873EF" w:rsidP="00994841">
      <w:pPr>
        <w:jc w:val="center"/>
        <w:rPr>
          <w:rFonts w:ascii="宋体" w:hAnsi="宋体"/>
          <w:sz w:val="52"/>
        </w:rPr>
      </w:pPr>
    </w:p>
    <w:p w14:paraId="3F5D97B1" w14:textId="77777777" w:rsidR="00E873EF" w:rsidRDefault="00E873EF">
      <w:pPr>
        <w:widowControl/>
        <w:jc w:val="left"/>
        <w:rPr>
          <w:rFonts w:ascii="宋体" w:hAnsi="宋体"/>
          <w:sz w:val="52"/>
        </w:rPr>
      </w:pPr>
      <w:r>
        <w:rPr>
          <w:rFonts w:ascii="宋体" w:hAnsi="宋体"/>
          <w:sz w:val="52"/>
        </w:rPr>
        <w:br w:type="page"/>
      </w:r>
    </w:p>
    <w:p w14:paraId="288482DA" w14:textId="6270C66B" w:rsidR="00FC626F" w:rsidRPr="00EB296B" w:rsidRDefault="00EB296B" w:rsidP="002772A7">
      <w:pPr>
        <w:pStyle w:val="af0"/>
        <w:spacing w:before="600" w:after="400"/>
        <w:rPr>
          <w:rFonts w:ascii="宋体" w:hAnsi="宋体"/>
        </w:rPr>
      </w:pPr>
      <w:bookmarkStart w:id="2" w:name="_Toc40638504"/>
      <w:r w:rsidRPr="00EB296B">
        <w:rPr>
          <w:rFonts w:ascii="宋体" w:hAnsi="宋体" w:hint="eastAsia"/>
        </w:rPr>
        <w:lastRenderedPageBreak/>
        <w:t>目</w:t>
      </w:r>
      <w:r>
        <w:rPr>
          <w:rFonts w:ascii="宋体" w:hAnsi="宋体" w:hint="eastAsia"/>
        </w:rPr>
        <w:t xml:space="preserve">    </w:t>
      </w:r>
      <w:r w:rsidRPr="00EB296B">
        <w:rPr>
          <w:rFonts w:ascii="宋体" w:hAnsi="宋体" w:hint="eastAsia"/>
        </w:rPr>
        <w:t>录</w:t>
      </w:r>
      <w:bookmarkEnd w:id="2"/>
    </w:p>
    <w:p w14:paraId="3B70358B" w14:textId="77777777" w:rsidR="002772A7" w:rsidRDefault="00311835" w:rsidP="002772A7">
      <w:pPr>
        <w:pStyle w:val="1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b w:val="0"/>
          <w:bCs w:val="0"/>
          <w:caps w:val="0"/>
          <w:sz w:val="24"/>
          <w:szCs w:val="24"/>
        </w:rPr>
      </w:pPr>
      <w:r w:rsidRPr="003C02C1">
        <w:rPr>
          <w:rStyle w:val="a3"/>
          <w:rFonts w:ascii="Times New Roman"/>
          <w:b w:val="0"/>
          <w:bCs w:val="0"/>
          <w:kern w:val="0"/>
          <w:sz w:val="21"/>
          <w:szCs w:val="21"/>
          <w:lang w:eastAsia="en-US" w:bidi="he-IL"/>
        </w:rPr>
        <w:fldChar w:fldCharType="begin"/>
      </w:r>
      <w:r w:rsidRPr="003C02C1">
        <w:rPr>
          <w:rStyle w:val="a3"/>
          <w:rFonts w:ascii="Times New Roman"/>
          <w:b w:val="0"/>
          <w:bCs w:val="0"/>
          <w:kern w:val="0"/>
          <w:sz w:val="21"/>
          <w:szCs w:val="21"/>
          <w:lang w:eastAsia="en-US" w:bidi="he-IL"/>
        </w:rPr>
        <w:instrText xml:space="preserve"> TOC \o "1-3" \h \z </w:instrText>
      </w:r>
      <w:r w:rsidRPr="003C02C1">
        <w:rPr>
          <w:rStyle w:val="a3"/>
          <w:rFonts w:ascii="Times New Roman"/>
          <w:b w:val="0"/>
          <w:bCs w:val="0"/>
          <w:kern w:val="0"/>
          <w:sz w:val="21"/>
          <w:szCs w:val="21"/>
          <w:lang w:eastAsia="en-US" w:bidi="he-IL"/>
        </w:rPr>
        <w:fldChar w:fldCharType="separate"/>
      </w:r>
      <w:hyperlink w:anchor="_Toc40638503" w:history="1">
        <w:r w:rsidR="002772A7" w:rsidRPr="008A5A9E">
          <w:rPr>
            <w:rStyle w:val="a3"/>
            <w:lang w:bidi="he-IL"/>
          </w:rPr>
          <w:t>变更历史记录</w:t>
        </w:r>
        <w:r w:rsidR="002772A7">
          <w:rPr>
            <w:webHidden/>
          </w:rPr>
          <w:tab/>
        </w:r>
        <w:r w:rsidR="002772A7">
          <w:rPr>
            <w:webHidden/>
          </w:rPr>
          <w:fldChar w:fldCharType="begin"/>
        </w:r>
        <w:r w:rsidR="002772A7">
          <w:rPr>
            <w:webHidden/>
          </w:rPr>
          <w:instrText xml:space="preserve"> PAGEREF _Toc40638503 \h </w:instrText>
        </w:r>
        <w:r w:rsidR="002772A7">
          <w:rPr>
            <w:webHidden/>
          </w:rPr>
        </w:r>
        <w:r w:rsidR="002772A7">
          <w:rPr>
            <w:webHidden/>
          </w:rPr>
          <w:fldChar w:fldCharType="separate"/>
        </w:r>
        <w:r w:rsidR="002772A7">
          <w:rPr>
            <w:webHidden/>
          </w:rPr>
          <w:t>2</w:t>
        </w:r>
        <w:r w:rsidR="002772A7">
          <w:rPr>
            <w:webHidden/>
          </w:rPr>
          <w:fldChar w:fldCharType="end"/>
        </w:r>
      </w:hyperlink>
    </w:p>
    <w:p w14:paraId="5AC2D8EE" w14:textId="77777777" w:rsidR="002772A7" w:rsidRDefault="002772A7" w:rsidP="002772A7">
      <w:pPr>
        <w:pStyle w:val="1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b w:val="0"/>
          <w:bCs w:val="0"/>
          <w:caps w:val="0"/>
          <w:sz w:val="24"/>
          <w:szCs w:val="24"/>
        </w:rPr>
      </w:pPr>
      <w:hyperlink w:anchor="_Toc40638504" w:history="1">
        <w:r w:rsidRPr="008A5A9E">
          <w:rPr>
            <w:rStyle w:val="a3"/>
            <w:rFonts w:ascii="宋体" w:hAnsi="宋体"/>
            <w:lang w:bidi="he-IL"/>
          </w:rPr>
          <w:t>目</w:t>
        </w:r>
        <w:r w:rsidRPr="008A5A9E">
          <w:rPr>
            <w:rStyle w:val="a3"/>
            <w:rFonts w:ascii="宋体" w:hAnsi="宋体"/>
            <w:lang w:bidi="he-IL"/>
          </w:rPr>
          <w:t xml:space="preserve">    </w:t>
        </w:r>
        <w:r w:rsidRPr="008A5A9E">
          <w:rPr>
            <w:rStyle w:val="a3"/>
            <w:rFonts w:ascii="宋体" w:hAnsi="宋体"/>
            <w:lang w:bidi="he-IL"/>
          </w:rPr>
          <w:t>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0090E96" w14:textId="77777777" w:rsidR="002772A7" w:rsidRDefault="002772A7" w:rsidP="002772A7">
      <w:pPr>
        <w:pStyle w:val="1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b w:val="0"/>
          <w:bCs w:val="0"/>
          <w:caps w:val="0"/>
          <w:sz w:val="24"/>
          <w:szCs w:val="24"/>
        </w:rPr>
      </w:pPr>
      <w:hyperlink w:anchor="_Toc40638505" w:history="1">
        <w:r w:rsidRPr="008A5A9E">
          <w:rPr>
            <w:rStyle w:val="a3"/>
            <w:rFonts w:ascii="宋体" w:hAnsi="宋体"/>
          </w:rPr>
          <w:t>1</w:t>
        </w:r>
        <w:r w:rsidRPr="008A5A9E">
          <w:rPr>
            <w:rStyle w:val="a3"/>
            <w:rFonts w:ascii="宋体" w:hAnsi="宋体"/>
          </w:rPr>
          <w:t>．引言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6814816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06" w:history="1">
        <w:r w:rsidRPr="008A5A9E">
          <w:rPr>
            <w:rStyle w:val="a3"/>
            <w:rFonts w:ascii="宋体" w:eastAsia="宋体" w:hAnsi="宋体"/>
          </w:rPr>
          <w:t>1.1编写目的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8B76BA7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07" w:history="1">
        <w:r w:rsidRPr="008A5A9E">
          <w:rPr>
            <w:rStyle w:val="a3"/>
            <w:rFonts w:ascii="宋体" w:eastAsia="宋体" w:hAnsi="宋体"/>
          </w:rPr>
          <w:t>1.2项目背景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A9D04B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08" w:history="1">
        <w:r w:rsidRPr="008A5A9E">
          <w:rPr>
            <w:rStyle w:val="a3"/>
            <w:rFonts w:ascii="宋体" w:eastAsia="宋体" w:hAnsi="宋体"/>
          </w:rPr>
          <w:t>1.3定义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A892EF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09" w:history="1">
        <w:r w:rsidRPr="008A5A9E">
          <w:rPr>
            <w:rStyle w:val="a3"/>
            <w:rFonts w:ascii="宋体" w:eastAsia="宋体" w:hAnsi="宋体"/>
          </w:rPr>
          <w:t>1.4参考资料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E198B74" w14:textId="77777777" w:rsidR="002772A7" w:rsidRDefault="002772A7" w:rsidP="002772A7">
      <w:pPr>
        <w:pStyle w:val="1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b w:val="0"/>
          <w:bCs w:val="0"/>
          <w:caps w:val="0"/>
          <w:sz w:val="24"/>
          <w:szCs w:val="24"/>
        </w:rPr>
      </w:pPr>
      <w:hyperlink w:anchor="_Toc40638510" w:history="1">
        <w:r w:rsidRPr="008A5A9E">
          <w:rPr>
            <w:rStyle w:val="a3"/>
            <w:rFonts w:ascii="宋体" w:hAnsi="宋体"/>
          </w:rPr>
          <w:t>2</w:t>
        </w:r>
        <w:r w:rsidRPr="008A5A9E">
          <w:rPr>
            <w:rStyle w:val="a3"/>
            <w:rFonts w:ascii="宋体" w:hAnsi="宋体"/>
          </w:rPr>
          <w:t>．总体设计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507B690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11" w:history="1">
        <w:r w:rsidRPr="008A5A9E">
          <w:rPr>
            <w:rStyle w:val="a3"/>
            <w:rFonts w:ascii="宋体" w:eastAsia="宋体" w:hAnsi="宋体"/>
          </w:rPr>
          <w:t>2.1需求概述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3F373F3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12" w:history="1">
        <w:r w:rsidRPr="008A5A9E">
          <w:rPr>
            <w:rStyle w:val="a3"/>
            <w:rFonts w:ascii="宋体" w:eastAsia="宋体" w:hAnsi="宋体"/>
          </w:rPr>
          <w:t>2.2软件结构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DB40F9E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13" w:history="1">
        <w:r w:rsidRPr="008A5A9E">
          <w:rPr>
            <w:rStyle w:val="a3"/>
            <w:rFonts w:ascii="宋体" w:eastAsia="宋体" w:hAnsi="宋体"/>
          </w:rPr>
          <w:t>2.3数据库设计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FC7C7CF" w14:textId="77777777" w:rsidR="002772A7" w:rsidRDefault="002772A7" w:rsidP="002772A7">
      <w:pPr>
        <w:pStyle w:val="1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b w:val="0"/>
          <w:bCs w:val="0"/>
          <w:caps w:val="0"/>
          <w:sz w:val="24"/>
          <w:szCs w:val="24"/>
        </w:rPr>
      </w:pPr>
      <w:hyperlink w:anchor="_Toc40638514" w:history="1">
        <w:r w:rsidRPr="008A5A9E">
          <w:rPr>
            <w:rStyle w:val="a3"/>
            <w:rFonts w:ascii="宋体" w:hAnsi="宋体"/>
          </w:rPr>
          <w:t>3</w:t>
        </w:r>
        <w:r w:rsidRPr="008A5A9E">
          <w:rPr>
            <w:rStyle w:val="a3"/>
            <w:rFonts w:ascii="宋体" w:hAnsi="宋体"/>
          </w:rPr>
          <w:t>．程序描述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493EDE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15" w:history="1">
        <w:r w:rsidRPr="008A5A9E">
          <w:rPr>
            <w:rStyle w:val="a3"/>
            <w:rFonts w:ascii="宋体" w:eastAsia="宋体" w:hAnsi="宋体"/>
          </w:rPr>
          <w:t>3.1功能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AFDAF5B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16" w:history="1">
        <w:r w:rsidRPr="008A5A9E">
          <w:rPr>
            <w:rStyle w:val="a3"/>
            <w:rFonts w:ascii="宋体" w:eastAsia="宋体" w:hAnsi="宋体"/>
          </w:rPr>
          <w:t>3.2性能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13CEE55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17" w:history="1">
        <w:r w:rsidRPr="008A5A9E">
          <w:rPr>
            <w:rStyle w:val="a3"/>
            <w:rFonts w:ascii="宋体" w:eastAsia="宋体" w:hAnsi="宋体"/>
          </w:rPr>
          <w:t>3.3输入项目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98FF62A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18" w:history="1">
        <w:r w:rsidRPr="008A5A9E">
          <w:rPr>
            <w:rStyle w:val="a3"/>
            <w:rFonts w:ascii="宋体" w:eastAsia="宋体" w:hAnsi="宋体"/>
          </w:rPr>
          <w:t>3.4输出项目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2E38771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19" w:history="1">
        <w:r w:rsidRPr="008A5A9E">
          <w:rPr>
            <w:rStyle w:val="a3"/>
            <w:rFonts w:ascii="宋体" w:eastAsia="宋体" w:hAnsi="宋体"/>
          </w:rPr>
          <w:t>3.5算法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DCFE040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20" w:history="1">
        <w:r w:rsidRPr="008A5A9E">
          <w:rPr>
            <w:rStyle w:val="a3"/>
            <w:rFonts w:ascii="宋体" w:eastAsia="宋体" w:hAnsi="宋体"/>
          </w:rPr>
          <w:t>3.6程序逻辑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DAEE2A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21" w:history="1">
        <w:r w:rsidRPr="008A5A9E">
          <w:rPr>
            <w:rStyle w:val="a3"/>
            <w:rFonts w:ascii="宋体" w:eastAsia="宋体" w:hAnsi="宋体"/>
          </w:rPr>
          <w:t>3.7接口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BEF7EED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22" w:history="1">
        <w:r w:rsidRPr="008A5A9E">
          <w:rPr>
            <w:rStyle w:val="a3"/>
            <w:rFonts w:ascii="宋体" w:eastAsia="宋体" w:hAnsi="宋体"/>
          </w:rPr>
          <w:t>3.8存储分配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DE51062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23" w:history="1">
        <w:r w:rsidRPr="008A5A9E">
          <w:rPr>
            <w:rStyle w:val="a3"/>
            <w:rFonts w:ascii="宋体" w:eastAsia="宋体" w:hAnsi="宋体"/>
          </w:rPr>
          <w:t>3.9限制条件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7B2419C" w14:textId="77777777" w:rsidR="002772A7" w:rsidRDefault="002772A7" w:rsidP="002772A7">
      <w:pPr>
        <w:pStyle w:val="20"/>
        <w:tabs>
          <w:tab w:val="right" w:leader="dot" w:pos="8296"/>
        </w:tabs>
        <w:spacing w:line="360" w:lineRule="auto"/>
        <w:rPr>
          <w:rFonts w:eastAsiaTheme="minorEastAsia" w:hAnsiTheme="minorHAnsi" w:cstheme="minorBidi"/>
          <w:smallCaps w:val="0"/>
          <w:sz w:val="24"/>
          <w:szCs w:val="24"/>
        </w:rPr>
      </w:pPr>
      <w:hyperlink w:anchor="_Toc40638524" w:history="1">
        <w:r w:rsidRPr="008A5A9E">
          <w:rPr>
            <w:rStyle w:val="a3"/>
            <w:rFonts w:ascii="宋体" w:eastAsia="宋体" w:hAnsi="宋体"/>
          </w:rPr>
          <w:t>3.10测试要点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_Toc40638524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EB83631" w14:textId="77777777" w:rsidR="00FC626F" w:rsidRPr="00EB296B" w:rsidRDefault="00311835" w:rsidP="002772A7">
      <w:pPr>
        <w:pStyle w:val="10"/>
        <w:widowControl/>
        <w:tabs>
          <w:tab w:val="right" w:leader="dot" w:pos="8296"/>
        </w:tabs>
        <w:spacing w:line="360" w:lineRule="auto"/>
        <w:rPr>
          <w:rStyle w:val="a3"/>
          <w:rFonts w:ascii="Times New Roman"/>
          <w:b w:val="0"/>
          <w:bCs w:val="0"/>
          <w:kern w:val="0"/>
          <w:lang w:eastAsia="en-US" w:bidi="he-IL"/>
        </w:rPr>
      </w:pPr>
      <w:r w:rsidRPr="003C02C1">
        <w:rPr>
          <w:rStyle w:val="a3"/>
          <w:rFonts w:ascii="Times New Roman"/>
          <w:b w:val="0"/>
          <w:bCs w:val="0"/>
          <w:kern w:val="0"/>
          <w:sz w:val="21"/>
          <w:szCs w:val="21"/>
          <w:lang w:eastAsia="en-US" w:bidi="he-IL"/>
        </w:rPr>
        <w:fldChar w:fldCharType="end"/>
      </w:r>
    </w:p>
    <w:p w14:paraId="5C03DB54" w14:textId="77777777" w:rsidR="00FC626F" w:rsidRDefault="00FC626F">
      <w:pPr>
        <w:rPr>
          <w:rFonts w:ascii="宋体" w:hAnsi="宋体"/>
        </w:rPr>
      </w:pPr>
      <w:bookmarkStart w:id="3" w:name="_GoBack"/>
      <w:bookmarkEnd w:id="3"/>
    </w:p>
    <w:p w14:paraId="1B020414" w14:textId="77777777" w:rsidR="00FC626F" w:rsidRDefault="00311835">
      <w:pPr>
        <w:pStyle w:val="1"/>
        <w:rPr>
          <w:rFonts w:ascii="宋体" w:hAnsi="宋体"/>
        </w:rPr>
      </w:pPr>
      <w:bookmarkStart w:id="4" w:name="_Toc40638505"/>
      <w:r>
        <w:rPr>
          <w:rFonts w:ascii="宋体" w:hAnsi="宋体" w:hint="eastAsia"/>
        </w:rPr>
        <w:lastRenderedPageBreak/>
        <w:t>1．引言</w:t>
      </w:r>
      <w:bookmarkEnd w:id="4"/>
    </w:p>
    <w:p w14:paraId="37632F95" w14:textId="77777777" w:rsidR="00FC626F" w:rsidRDefault="00311835">
      <w:pPr>
        <w:pStyle w:val="2"/>
        <w:rPr>
          <w:rFonts w:ascii="宋体" w:eastAsia="宋体" w:hAnsi="宋体"/>
        </w:rPr>
      </w:pPr>
      <w:bookmarkStart w:id="5" w:name="_Toc40638506"/>
      <w:r>
        <w:rPr>
          <w:rFonts w:ascii="宋体" w:eastAsia="宋体" w:hAnsi="宋体" w:hint="eastAsia"/>
        </w:rPr>
        <w:t>1.1编写目的</w:t>
      </w:r>
      <w:bookmarkEnd w:id="5"/>
    </w:p>
    <w:p w14:paraId="787F0D26" w14:textId="0351370D" w:rsidR="00FC626F" w:rsidRDefault="0046345C" w:rsidP="0046345C">
      <w:pPr>
        <w:pStyle w:val="af3"/>
        <w:spacing w:beforeLines="0" w:before="0" w:after="0" w:line="360" w:lineRule="auto"/>
        <w:ind w:firstLine="420"/>
        <w:rPr>
          <w:i w:val="0"/>
          <w:color w:val="548DD4"/>
          <w:szCs w:val="21"/>
        </w:rPr>
      </w:pPr>
      <w:r w:rsidRPr="00D64025">
        <w:rPr>
          <w:rFonts w:hint="eastAsia"/>
          <w:i w:val="0"/>
          <w:color w:val="548DD4"/>
          <w:szCs w:val="21"/>
        </w:rPr>
        <w:t>简述项目背景及意义</w:t>
      </w:r>
      <w:r w:rsidRPr="00D64025">
        <w:rPr>
          <w:i w:val="0"/>
          <w:color w:val="548DD4"/>
          <w:szCs w:val="21"/>
        </w:rPr>
        <w:t>。</w:t>
      </w:r>
      <w:r w:rsidRPr="00D64025">
        <w:rPr>
          <w:rFonts w:hint="eastAsia"/>
          <w:i w:val="0"/>
          <w:iCs w:val="0"/>
          <w:color w:val="548DD4"/>
          <w:szCs w:val="21"/>
        </w:rPr>
        <w:t>说明编写这份概要设计说明书的目的，指出预期的读者。</w:t>
      </w:r>
      <w:r w:rsidRPr="00D64025">
        <w:rPr>
          <w:rFonts w:hint="eastAsia"/>
          <w:i w:val="0"/>
          <w:color w:val="548DD4"/>
          <w:szCs w:val="21"/>
        </w:rPr>
        <w:t>（文中蓝色字体在实际写报告时请删除）</w:t>
      </w:r>
    </w:p>
    <w:p w14:paraId="6DB18B01" w14:textId="2BAF4A67" w:rsidR="00BD4AB9" w:rsidRDefault="00BD4AB9" w:rsidP="0046345C">
      <w:pPr>
        <w:pStyle w:val="af3"/>
        <w:spacing w:beforeLines="0" w:before="0" w:after="0" w:line="360" w:lineRule="auto"/>
        <w:ind w:firstLine="420"/>
        <w:rPr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>样例：</w:t>
      </w:r>
    </w:p>
    <w:p w14:paraId="1E1C5FCB" w14:textId="2FC86ACA" w:rsidR="00BD4AB9" w:rsidRPr="00BD4AB9" w:rsidRDefault="00BD4AB9" w:rsidP="00BD4AB9">
      <w:pPr>
        <w:pStyle w:val="af3"/>
        <w:spacing w:before="156" w:line="360" w:lineRule="auto"/>
        <w:ind w:firstLine="420"/>
        <w:rPr>
          <w:i w:val="0"/>
          <w:color w:val="548DD4"/>
          <w:szCs w:val="21"/>
        </w:rPr>
      </w:pPr>
      <w:r w:rsidRPr="00BD4AB9">
        <w:rPr>
          <w:rFonts w:hint="eastAsia"/>
          <w:i w:val="0"/>
          <w:color w:val="548DD4"/>
          <w:szCs w:val="21"/>
        </w:rPr>
        <w:t>本部分旨在阐明编写详细设计的目的，面向读者对象。</w:t>
      </w:r>
    </w:p>
    <w:p w14:paraId="65D4B1A1" w14:textId="4193B3D5" w:rsidR="00BD4AB9" w:rsidRPr="0046345C" w:rsidRDefault="00BD4AB9" w:rsidP="00BD4AB9">
      <w:pPr>
        <w:pStyle w:val="af3"/>
        <w:spacing w:beforeLines="0" w:before="0" w:after="0" w:line="360" w:lineRule="auto"/>
        <w:ind w:firstLine="420"/>
        <w:rPr>
          <w:i w:val="0"/>
          <w:color w:val="548DD4"/>
          <w:szCs w:val="21"/>
        </w:rPr>
      </w:pPr>
      <w:r w:rsidRPr="00BD4AB9">
        <w:rPr>
          <w:rFonts w:hint="eastAsia"/>
          <w:i w:val="0"/>
          <w:color w:val="548DD4"/>
          <w:szCs w:val="21"/>
        </w:rPr>
        <w:t>本文档主要描述各个模块的细节设计，明确软件的结构与实现过程，分析各个模块，描述模块的功能、性能和结构等方面包括模块接口、调用关系、处理过程和算法，以及各个模块的测试方案。本文档的主要读者为软件设计人员、模块开发人员、管理人员、测试人员。</w:t>
      </w:r>
    </w:p>
    <w:p w14:paraId="3D286550" w14:textId="77777777" w:rsidR="00FC626F" w:rsidRDefault="00311835">
      <w:pPr>
        <w:pStyle w:val="2"/>
        <w:rPr>
          <w:rFonts w:ascii="宋体" w:eastAsia="宋体" w:hAnsi="宋体"/>
        </w:rPr>
      </w:pPr>
      <w:bookmarkStart w:id="6" w:name="_Toc40638507"/>
      <w:r>
        <w:rPr>
          <w:rFonts w:ascii="宋体" w:eastAsia="宋体" w:hAnsi="宋体" w:hint="eastAsia"/>
        </w:rPr>
        <w:t>1.2项目背景</w:t>
      </w:r>
      <w:bookmarkEnd w:id="6"/>
    </w:p>
    <w:p w14:paraId="51C3874D" w14:textId="4EEBC423" w:rsidR="00FC626F" w:rsidRDefault="00BE5515" w:rsidP="00BE5515">
      <w:pPr>
        <w:pStyle w:val="af3"/>
        <w:spacing w:beforeLines="0" w:before="0" w:after="0" w:line="360" w:lineRule="auto"/>
        <w:ind w:firstLine="420"/>
        <w:rPr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>应包括项目的来源和主管部门等。</w:t>
      </w:r>
    </w:p>
    <w:p w14:paraId="100FF30C" w14:textId="07C6067C" w:rsidR="00BE5515" w:rsidRDefault="00BE5515" w:rsidP="00BE5515">
      <w:pPr>
        <w:pStyle w:val="af3"/>
        <w:spacing w:beforeLines="0" w:before="0" w:after="0" w:line="360" w:lineRule="auto"/>
        <w:ind w:firstLine="420"/>
        <w:rPr>
          <w:i w:val="0"/>
          <w:color w:val="548DD4"/>
          <w:szCs w:val="21"/>
        </w:rPr>
      </w:pPr>
      <w:r>
        <w:rPr>
          <w:rFonts w:hint="eastAsia"/>
          <w:i w:val="0"/>
          <w:color w:val="548DD4"/>
          <w:szCs w:val="21"/>
        </w:rPr>
        <w:t>样例：</w:t>
      </w:r>
    </w:p>
    <w:p w14:paraId="0F2933F1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开发软件名称：</w:t>
      </w:r>
    </w:p>
    <w:p w14:paraId="3ABA4F56" w14:textId="0740D42D" w:rsidR="00BE5515" w:rsidRPr="00D64025" w:rsidRDefault="00442304" w:rsidP="00BE551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xxx</w:t>
      </w:r>
      <w:r w:rsidR="00BE5515" w:rsidRPr="00D64025">
        <w:rPr>
          <w:rFonts w:hint="eastAsia"/>
          <w:iCs/>
          <w:color w:val="548DD4"/>
          <w:kern w:val="0"/>
          <w:szCs w:val="21"/>
        </w:rPr>
        <w:t>学分制教务管理系统项目任务提出者：</w:t>
      </w:r>
      <w:r w:rsidR="00FD6931">
        <w:rPr>
          <w:rFonts w:hint="eastAsia"/>
          <w:iCs/>
          <w:color w:val="548DD4"/>
          <w:kern w:val="0"/>
          <w:szCs w:val="21"/>
        </w:rPr>
        <w:t>xxx</w:t>
      </w:r>
    </w:p>
    <w:p w14:paraId="18826538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项目开发者：</w:t>
      </w:r>
    </w:p>
    <w:p w14:paraId="5D71DA0D" w14:textId="0DEB9726" w:rsidR="00BE5515" w:rsidRPr="00D64025" w:rsidRDefault="00FD6931" w:rsidP="00BE551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xxx</w:t>
      </w:r>
      <w:r w:rsidR="00BE5515" w:rsidRPr="00D64025">
        <w:rPr>
          <w:rFonts w:hint="eastAsia"/>
          <w:iCs/>
          <w:color w:val="548DD4"/>
          <w:kern w:val="0"/>
          <w:szCs w:val="21"/>
        </w:rPr>
        <w:t xml:space="preserve"> </w:t>
      </w:r>
      <w:r w:rsidR="00BE5515" w:rsidRPr="00D64025">
        <w:rPr>
          <w:rFonts w:hint="eastAsia"/>
          <w:iCs/>
          <w:color w:val="548DD4"/>
          <w:kern w:val="0"/>
          <w:szCs w:val="21"/>
        </w:rPr>
        <w:t>团队</w:t>
      </w:r>
    </w:p>
    <w:p w14:paraId="73C71437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用户：</w:t>
      </w:r>
    </w:p>
    <w:p w14:paraId="375F669C" w14:textId="30334799" w:rsidR="00BE5515" w:rsidRPr="00D64025" w:rsidRDefault="00FD6931" w:rsidP="00BE551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xxx</w:t>
      </w:r>
      <w:r w:rsidR="00BE5515" w:rsidRPr="00D64025">
        <w:rPr>
          <w:rFonts w:hint="eastAsia"/>
          <w:iCs/>
          <w:color w:val="548DD4"/>
          <w:kern w:val="0"/>
          <w:szCs w:val="21"/>
        </w:rPr>
        <w:t>学生，教务管理</w:t>
      </w:r>
    </w:p>
    <w:p w14:paraId="61F04669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人员实现软件单位：</w:t>
      </w:r>
    </w:p>
    <w:p w14:paraId="59CA1EE2" w14:textId="71F83A8D" w:rsidR="00BE5515" w:rsidRPr="00D64025" w:rsidRDefault="00FD6931" w:rsidP="00BE551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xxx</w:t>
      </w:r>
      <w:r w:rsidR="00BE5515" w:rsidRPr="00D64025">
        <w:rPr>
          <w:rFonts w:hint="eastAsia"/>
          <w:iCs/>
          <w:color w:val="548DD4"/>
          <w:kern w:val="0"/>
          <w:szCs w:val="21"/>
        </w:rPr>
        <w:t>团队</w:t>
      </w:r>
    </w:p>
    <w:p w14:paraId="3A0F9DCB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项目与其他软件，系统的关系：</w:t>
      </w:r>
    </w:p>
    <w:p w14:paraId="0425387C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>该系统需要在学生成绩管理系统，学生选课系统等已有系统直接复制数据，所以在定义数据时要与已有系统相兼容。</w:t>
      </w:r>
    </w:p>
    <w:p w14:paraId="6482C4D5" w14:textId="1EE9F8E7" w:rsidR="00BE5515" w:rsidRPr="00BE5515" w:rsidRDefault="00BE5515" w:rsidP="00BE5515">
      <w:pPr>
        <w:pStyle w:val="af3"/>
        <w:spacing w:beforeLines="0" w:before="0" w:after="0" w:line="360" w:lineRule="auto"/>
        <w:ind w:firstLine="420"/>
        <w:rPr>
          <w:i w:val="0"/>
          <w:color w:val="548DD4"/>
          <w:szCs w:val="21"/>
        </w:rPr>
      </w:pPr>
      <w:r w:rsidRPr="00BE5515">
        <w:rPr>
          <w:rFonts w:hint="eastAsia"/>
          <w:i w:val="0"/>
          <w:iCs w:val="0"/>
          <w:color w:val="548DD4"/>
          <w:szCs w:val="21"/>
        </w:rPr>
        <w:t>本系统采用</w:t>
      </w:r>
      <w:r w:rsidRPr="00BE5515">
        <w:rPr>
          <w:rFonts w:hint="eastAsia"/>
          <w:i w:val="0"/>
          <w:iCs w:val="0"/>
          <w:color w:val="548DD4"/>
          <w:szCs w:val="21"/>
        </w:rPr>
        <w:t>B/S</w:t>
      </w:r>
      <w:r w:rsidRPr="00BE5515">
        <w:rPr>
          <w:rFonts w:hint="eastAsia"/>
          <w:i w:val="0"/>
          <w:iCs w:val="0"/>
          <w:color w:val="548DD4"/>
          <w:szCs w:val="21"/>
        </w:rPr>
        <w:t>服务器端采用</w:t>
      </w:r>
      <w:r w:rsidRPr="00BE5515">
        <w:rPr>
          <w:rFonts w:hint="eastAsia"/>
          <w:i w:val="0"/>
          <w:iCs w:val="0"/>
          <w:color w:val="548DD4"/>
          <w:szCs w:val="21"/>
        </w:rPr>
        <w:t>Microsoft Server 2003</w:t>
      </w:r>
      <w:r w:rsidRPr="00BE5515">
        <w:rPr>
          <w:rFonts w:hint="eastAsia"/>
          <w:i w:val="0"/>
          <w:iCs w:val="0"/>
          <w:color w:val="548DD4"/>
          <w:szCs w:val="21"/>
        </w:rPr>
        <w:t>为操作系统的工作站，是采用</w:t>
      </w:r>
      <w:r w:rsidRPr="00BE5515">
        <w:rPr>
          <w:rFonts w:hint="eastAsia"/>
          <w:i w:val="0"/>
          <w:iCs w:val="0"/>
          <w:color w:val="548DD4"/>
          <w:szCs w:val="21"/>
        </w:rPr>
        <w:t xml:space="preserve"> Microsoft</w:t>
      </w:r>
      <w:r w:rsidRPr="00BE5515">
        <w:rPr>
          <w:i w:val="0"/>
          <w:iCs w:val="0"/>
          <w:color w:val="548DD4"/>
          <w:szCs w:val="21"/>
        </w:rPr>
        <w:t xml:space="preserve"> </w:t>
      </w:r>
      <w:r w:rsidRPr="00BE5515">
        <w:rPr>
          <w:rFonts w:hint="eastAsia"/>
          <w:i w:val="0"/>
          <w:iCs w:val="0"/>
          <w:color w:val="548DD4"/>
          <w:szCs w:val="21"/>
        </w:rPr>
        <w:t xml:space="preserve">SQL Server 2005 </w:t>
      </w:r>
      <w:r w:rsidRPr="00BE5515">
        <w:rPr>
          <w:rFonts w:hint="eastAsia"/>
          <w:i w:val="0"/>
          <w:iCs w:val="0"/>
          <w:color w:val="548DD4"/>
          <w:szCs w:val="21"/>
        </w:rPr>
        <w:t>的为开发软件的数据库服务程序</w:t>
      </w:r>
      <w:r>
        <w:rPr>
          <w:rFonts w:hint="eastAsia"/>
          <w:i w:val="0"/>
          <w:iCs w:val="0"/>
          <w:color w:val="548DD4"/>
          <w:szCs w:val="21"/>
        </w:rPr>
        <w:t>。</w:t>
      </w:r>
    </w:p>
    <w:p w14:paraId="552A7BA0" w14:textId="77777777" w:rsidR="00FC626F" w:rsidRDefault="00311835">
      <w:pPr>
        <w:pStyle w:val="2"/>
        <w:rPr>
          <w:rFonts w:ascii="宋体" w:eastAsia="宋体" w:hAnsi="宋体"/>
        </w:rPr>
      </w:pPr>
      <w:bookmarkStart w:id="7" w:name="_Toc40638508"/>
      <w:r>
        <w:rPr>
          <w:rFonts w:ascii="宋体" w:eastAsia="宋体" w:hAnsi="宋体" w:hint="eastAsia"/>
        </w:rPr>
        <w:t>1.3定义</w:t>
      </w:r>
      <w:bookmarkEnd w:id="7"/>
    </w:p>
    <w:p w14:paraId="7C00365C" w14:textId="2F32502C" w:rsidR="00BE5515" w:rsidRDefault="00311835" w:rsidP="00BE5515">
      <w:pPr>
        <w:ind w:firstLine="420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列出文档中所用到的专门术语的定义和缩写词的原文。</w:t>
      </w:r>
    </w:p>
    <w:p w14:paraId="201D963C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lastRenderedPageBreak/>
        <w:t>样例：</w:t>
      </w:r>
    </w:p>
    <w:p w14:paraId="2A194527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SQL </w:t>
      </w:r>
      <w:r w:rsidRPr="00D64025">
        <w:rPr>
          <w:rFonts w:hint="eastAsia"/>
          <w:iCs/>
          <w:color w:val="548DD4"/>
          <w:kern w:val="0"/>
          <w:szCs w:val="21"/>
        </w:rPr>
        <w:t>：结构化查询语言，关系数据库查询的标准语言；</w:t>
      </w:r>
    </w:p>
    <w:p w14:paraId="4C1EB898" w14:textId="519C717D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SQL SERVER 2005 </w:t>
      </w:r>
      <w:r w:rsidRPr="00D64025">
        <w:rPr>
          <w:rFonts w:hint="eastAsia"/>
          <w:iCs/>
          <w:color w:val="548DD4"/>
          <w:kern w:val="0"/>
          <w:szCs w:val="21"/>
        </w:rPr>
        <w:t>：微软公司生产的</w:t>
      </w:r>
      <w:r w:rsidRPr="00D64025">
        <w:rPr>
          <w:rFonts w:hint="eastAsia"/>
          <w:iCs/>
          <w:color w:val="548DD4"/>
          <w:kern w:val="0"/>
          <w:szCs w:val="21"/>
        </w:rPr>
        <w:t>SQL SERVER</w:t>
      </w:r>
      <w:r w:rsidRPr="00D64025">
        <w:rPr>
          <w:rFonts w:hint="eastAsia"/>
          <w:iCs/>
          <w:color w:val="548DD4"/>
          <w:kern w:val="0"/>
          <w:szCs w:val="21"/>
        </w:rPr>
        <w:t>数据库管理系统；</w:t>
      </w:r>
    </w:p>
    <w:p w14:paraId="142D0B9C" w14:textId="77777777" w:rsidR="00BE5515" w:rsidRDefault="00BE5515">
      <w:pPr>
        <w:rPr>
          <w:rFonts w:ascii="宋体" w:hAnsi="宋体"/>
        </w:rPr>
      </w:pPr>
    </w:p>
    <w:p w14:paraId="6E2DD97D" w14:textId="77777777" w:rsidR="00FC626F" w:rsidRDefault="00311835">
      <w:pPr>
        <w:pStyle w:val="2"/>
        <w:rPr>
          <w:rFonts w:ascii="宋体" w:eastAsia="宋体" w:hAnsi="宋体"/>
        </w:rPr>
      </w:pPr>
      <w:bookmarkStart w:id="8" w:name="_Toc40638509"/>
      <w:r>
        <w:rPr>
          <w:rFonts w:ascii="宋体" w:eastAsia="宋体" w:hAnsi="宋体" w:hint="eastAsia"/>
        </w:rPr>
        <w:t>1.4参考资料</w:t>
      </w:r>
      <w:bookmarkEnd w:id="8"/>
    </w:p>
    <w:p w14:paraId="6FFD7855" w14:textId="5B10AC6A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列出有关资料的作者、标题、编号、发表日期、出版单位或资料来源，可包括：</w:t>
      </w:r>
      <w:r w:rsidRPr="00BE5515">
        <w:rPr>
          <w:rFonts w:hint="eastAsia"/>
          <w:iCs/>
          <w:color w:val="548DD4"/>
          <w:kern w:val="0"/>
          <w:szCs w:val="21"/>
        </w:rPr>
        <w:t xml:space="preserve"> </w:t>
      </w:r>
    </w:p>
    <w:p w14:paraId="69FE52AE" w14:textId="77777777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项目的计划任务书、合同或批文；</w:t>
      </w:r>
    </w:p>
    <w:p w14:paraId="5CB6DC83" w14:textId="77777777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项目开发计划；</w:t>
      </w:r>
    </w:p>
    <w:p w14:paraId="6E367EBB" w14:textId="77777777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需求规格说明书；</w:t>
      </w:r>
    </w:p>
    <w:p w14:paraId="3BA8B06A" w14:textId="77777777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概要设计说明书；</w:t>
      </w:r>
    </w:p>
    <w:p w14:paraId="51849C50" w14:textId="77777777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测试计划（初稿）；</w:t>
      </w:r>
    </w:p>
    <w:p w14:paraId="676D7FAD" w14:textId="77777777" w:rsidR="00FC626F" w:rsidRPr="00BE5515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用户操作手册（初稿）；</w:t>
      </w:r>
    </w:p>
    <w:p w14:paraId="6EC80F26" w14:textId="29B334AD" w:rsidR="00FC626F" w:rsidRDefault="00311835" w:rsidP="00BE5515">
      <w:pPr>
        <w:pStyle w:val="af1"/>
        <w:rPr>
          <w:iCs/>
          <w:color w:val="548DD4"/>
          <w:kern w:val="0"/>
          <w:szCs w:val="21"/>
        </w:rPr>
      </w:pPr>
      <w:r w:rsidRPr="00BE5515">
        <w:rPr>
          <w:rFonts w:hint="eastAsia"/>
          <w:iCs/>
          <w:color w:val="548DD4"/>
          <w:kern w:val="0"/>
          <w:szCs w:val="21"/>
        </w:rPr>
        <w:t>文档中所引用的其他资料、软件开发标准或规范。</w:t>
      </w:r>
    </w:p>
    <w:p w14:paraId="26728368" w14:textId="7F60115D" w:rsidR="00BE5515" w:rsidRDefault="00BE5515" w:rsidP="00BE551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样例：</w:t>
      </w:r>
    </w:p>
    <w:p w14:paraId="00D082E0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[1] </w:t>
      </w:r>
      <w:r w:rsidRPr="00D64025">
        <w:rPr>
          <w:rFonts w:hint="eastAsia"/>
          <w:iCs/>
          <w:color w:val="548DD4"/>
          <w:kern w:val="0"/>
          <w:szCs w:val="21"/>
        </w:rPr>
        <w:t>计算机软件文档编制规范．</w:t>
      </w:r>
      <w:r w:rsidRPr="00D64025">
        <w:rPr>
          <w:rFonts w:hint="eastAsia"/>
          <w:iCs/>
          <w:color w:val="548DD4"/>
          <w:kern w:val="0"/>
          <w:szCs w:val="21"/>
        </w:rPr>
        <w:t>GB/T 8567-1988</w:t>
      </w:r>
      <w:r w:rsidRPr="00D64025">
        <w:rPr>
          <w:rFonts w:hint="eastAsia"/>
          <w:iCs/>
          <w:color w:val="548DD4"/>
          <w:kern w:val="0"/>
          <w:szCs w:val="21"/>
        </w:rPr>
        <w:t>．</w:t>
      </w:r>
      <w:r w:rsidRPr="00D64025">
        <w:rPr>
          <w:rFonts w:hint="eastAsia"/>
          <w:iCs/>
          <w:color w:val="548DD4"/>
          <w:kern w:val="0"/>
          <w:szCs w:val="21"/>
        </w:rPr>
        <w:t>1988-07-01</w:t>
      </w:r>
      <w:r w:rsidRPr="00D64025">
        <w:rPr>
          <w:rFonts w:hint="eastAsia"/>
          <w:iCs/>
          <w:color w:val="548DD4"/>
          <w:kern w:val="0"/>
          <w:szCs w:val="21"/>
        </w:rPr>
        <w:t>．国家标准局．</w:t>
      </w:r>
    </w:p>
    <w:p w14:paraId="5A3979C1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[2] </w:t>
      </w:r>
      <w:r w:rsidRPr="00D64025">
        <w:rPr>
          <w:rFonts w:hint="eastAsia"/>
          <w:iCs/>
          <w:color w:val="548DD4"/>
          <w:kern w:val="0"/>
          <w:szCs w:val="21"/>
        </w:rPr>
        <w:t>硬件综合训练实验介绍（智能家居方向）</w:t>
      </w:r>
      <w:r w:rsidRPr="00D64025">
        <w:rPr>
          <w:rFonts w:hint="eastAsia"/>
          <w:iCs/>
          <w:color w:val="548DD4"/>
          <w:kern w:val="0"/>
          <w:szCs w:val="21"/>
        </w:rPr>
        <w:t>2018</w:t>
      </w:r>
      <w:r w:rsidRPr="00D64025">
        <w:rPr>
          <w:rFonts w:hint="eastAsia"/>
          <w:iCs/>
          <w:color w:val="548DD4"/>
          <w:kern w:val="0"/>
          <w:szCs w:val="21"/>
        </w:rPr>
        <w:t>版．</w:t>
      </w:r>
      <w:r w:rsidRPr="00D64025">
        <w:rPr>
          <w:rFonts w:hint="eastAsia"/>
          <w:iCs/>
          <w:color w:val="548DD4"/>
          <w:kern w:val="0"/>
          <w:szCs w:val="21"/>
        </w:rPr>
        <w:t>2018-06-26</w:t>
      </w:r>
      <w:r w:rsidRPr="00D64025">
        <w:rPr>
          <w:rFonts w:hint="eastAsia"/>
          <w:iCs/>
          <w:color w:val="548DD4"/>
          <w:kern w:val="0"/>
          <w:szCs w:val="21"/>
        </w:rPr>
        <w:t>，大连理工大学计算机技术实验室．</w:t>
      </w:r>
    </w:p>
    <w:p w14:paraId="6A00CBA9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[3] </w:t>
      </w:r>
      <w:r w:rsidRPr="00D64025">
        <w:rPr>
          <w:rFonts w:hint="eastAsia"/>
          <w:iCs/>
          <w:color w:val="548DD4"/>
          <w:kern w:val="0"/>
          <w:szCs w:val="21"/>
        </w:rPr>
        <w:t>软件工程导论（第六版）．</w:t>
      </w:r>
      <w:r w:rsidRPr="00D64025">
        <w:rPr>
          <w:rFonts w:hint="eastAsia"/>
          <w:iCs/>
          <w:color w:val="548DD4"/>
          <w:kern w:val="0"/>
          <w:szCs w:val="21"/>
        </w:rPr>
        <w:t>ISBN 978-7-302-33098-1</w:t>
      </w:r>
      <w:r w:rsidRPr="00D64025">
        <w:rPr>
          <w:rFonts w:hint="eastAsia"/>
          <w:iCs/>
          <w:color w:val="548DD4"/>
          <w:kern w:val="0"/>
          <w:szCs w:val="21"/>
        </w:rPr>
        <w:t>．</w:t>
      </w:r>
      <w:r w:rsidRPr="00D64025">
        <w:rPr>
          <w:rFonts w:hint="eastAsia"/>
          <w:iCs/>
          <w:color w:val="548DD4"/>
          <w:kern w:val="0"/>
          <w:szCs w:val="21"/>
        </w:rPr>
        <w:t>2013-08</w:t>
      </w:r>
      <w:r w:rsidRPr="00D64025">
        <w:rPr>
          <w:rFonts w:hint="eastAsia"/>
          <w:iCs/>
          <w:color w:val="548DD4"/>
          <w:kern w:val="0"/>
          <w:szCs w:val="21"/>
        </w:rPr>
        <w:t>．清华大学出版社．</w:t>
      </w:r>
    </w:p>
    <w:p w14:paraId="3B9202F0" w14:textId="77777777" w:rsidR="00BE5515" w:rsidRPr="00D64025" w:rsidRDefault="00BE5515" w:rsidP="00BE5515">
      <w:pPr>
        <w:pStyle w:val="af1"/>
        <w:rPr>
          <w:iCs/>
          <w:color w:val="548DD4"/>
          <w:kern w:val="0"/>
          <w:szCs w:val="21"/>
        </w:rPr>
      </w:pPr>
      <w:r w:rsidRPr="00D64025">
        <w:rPr>
          <w:rFonts w:hint="eastAsia"/>
          <w:iCs/>
          <w:color w:val="548DD4"/>
          <w:kern w:val="0"/>
          <w:szCs w:val="21"/>
        </w:rPr>
        <w:t xml:space="preserve">[4] </w:t>
      </w:r>
      <w:r w:rsidRPr="00D64025">
        <w:rPr>
          <w:rFonts w:hint="eastAsia"/>
          <w:iCs/>
          <w:color w:val="548DD4"/>
          <w:kern w:val="0"/>
          <w:szCs w:val="21"/>
        </w:rPr>
        <w:t>物联网无线传感网络实验手册（</w:t>
      </w:r>
      <w:r w:rsidRPr="00D64025">
        <w:rPr>
          <w:rFonts w:hint="eastAsia"/>
          <w:iCs/>
          <w:color w:val="548DD4"/>
          <w:kern w:val="0"/>
          <w:szCs w:val="21"/>
        </w:rPr>
        <w:t>Wi-Fi</w:t>
      </w:r>
      <w:r w:rsidRPr="00D64025">
        <w:rPr>
          <w:rFonts w:hint="eastAsia"/>
          <w:iCs/>
          <w:color w:val="548DD4"/>
          <w:kern w:val="0"/>
          <w:szCs w:val="21"/>
        </w:rPr>
        <w:t>部分）．</w:t>
      </w:r>
      <w:r w:rsidRPr="00D64025">
        <w:rPr>
          <w:rFonts w:hint="eastAsia"/>
          <w:iCs/>
          <w:color w:val="548DD4"/>
          <w:kern w:val="0"/>
          <w:szCs w:val="21"/>
        </w:rPr>
        <w:t>2017-08-25</w:t>
      </w:r>
      <w:r w:rsidRPr="00D64025">
        <w:rPr>
          <w:rFonts w:hint="eastAsia"/>
          <w:iCs/>
          <w:color w:val="548DD4"/>
          <w:kern w:val="0"/>
          <w:szCs w:val="21"/>
        </w:rPr>
        <w:t>．华清远见教育集团．</w:t>
      </w:r>
    </w:p>
    <w:p w14:paraId="1F93ACFC" w14:textId="77777777" w:rsidR="00BE5515" w:rsidRPr="00BE5515" w:rsidRDefault="00BE5515" w:rsidP="00BE5515">
      <w:pPr>
        <w:pStyle w:val="af1"/>
        <w:rPr>
          <w:rFonts w:ascii="宋体" w:hAnsi="宋体"/>
        </w:rPr>
      </w:pPr>
    </w:p>
    <w:p w14:paraId="2867F9C5" w14:textId="37E5CF76" w:rsidR="00210E4A" w:rsidRPr="00210E4A" w:rsidRDefault="00311835" w:rsidP="00210E4A">
      <w:pPr>
        <w:pStyle w:val="1"/>
        <w:rPr>
          <w:rFonts w:ascii="宋体" w:hAnsi="宋体"/>
        </w:rPr>
      </w:pPr>
      <w:bookmarkStart w:id="9" w:name="_Toc40638510"/>
      <w:r>
        <w:rPr>
          <w:rFonts w:ascii="宋体" w:hAnsi="宋体" w:hint="eastAsia"/>
        </w:rPr>
        <w:t>2．总体设计</w:t>
      </w:r>
      <w:bookmarkEnd w:id="9"/>
    </w:p>
    <w:p w14:paraId="3C2555F1" w14:textId="560E060F" w:rsidR="00210E4A" w:rsidRDefault="00311835">
      <w:pPr>
        <w:pStyle w:val="2"/>
        <w:rPr>
          <w:rFonts w:ascii="宋体" w:eastAsia="宋体" w:hAnsi="宋体"/>
        </w:rPr>
      </w:pPr>
      <w:bookmarkStart w:id="10" w:name="_Toc40638511"/>
      <w:r>
        <w:rPr>
          <w:rFonts w:ascii="宋体" w:eastAsia="宋体" w:hAnsi="宋体" w:hint="eastAsia"/>
        </w:rPr>
        <w:t>2.1需求概述</w:t>
      </w:r>
      <w:bookmarkEnd w:id="10"/>
    </w:p>
    <w:p w14:paraId="0654B3FE" w14:textId="394291A8" w:rsidR="00210E4A" w:rsidRPr="00210E4A" w:rsidRDefault="00210E4A" w:rsidP="00210E4A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对系统的需求进行总结和概要叙述。</w:t>
      </w:r>
    </w:p>
    <w:p w14:paraId="7BC8B129" w14:textId="77777777" w:rsidR="00FC626F" w:rsidRDefault="00311835">
      <w:pPr>
        <w:pStyle w:val="2"/>
        <w:rPr>
          <w:rFonts w:ascii="宋体" w:eastAsia="宋体" w:hAnsi="宋体"/>
        </w:rPr>
      </w:pPr>
      <w:bookmarkStart w:id="11" w:name="_Toc40638512"/>
      <w:r>
        <w:rPr>
          <w:rFonts w:ascii="宋体" w:eastAsia="宋体" w:hAnsi="宋体" w:hint="eastAsia"/>
        </w:rPr>
        <w:t>2.2软件结构</w:t>
      </w:r>
      <w:bookmarkEnd w:id="11"/>
    </w:p>
    <w:p w14:paraId="5D415FAA" w14:textId="4F019779" w:rsidR="00FC626F" w:rsidRDefault="00210E4A" w:rsidP="00210E4A">
      <w:pPr>
        <w:pStyle w:val="af1"/>
        <w:rPr>
          <w:rFonts w:hint="eastAsia"/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如给出软件系统的结构图。</w:t>
      </w:r>
    </w:p>
    <w:p w14:paraId="1EFD19AD" w14:textId="0FDD15A4" w:rsidR="002772A7" w:rsidRDefault="002772A7" w:rsidP="002772A7">
      <w:pPr>
        <w:pStyle w:val="2"/>
        <w:rPr>
          <w:rFonts w:ascii="宋体" w:eastAsia="宋体" w:hAnsi="宋体"/>
        </w:rPr>
      </w:pPr>
      <w:bookmarkStart w:id="12" w:name="_Toc40638513"/>
      <w:r>
        <w:rPr>
          <w:rFonts w:ascii="宋体" w:eastAsia="宋体" w:hAnsi="宋体" w:hint="eastAsia"/>
        </w:rPr>
        <w:t>2.3数据库设计</w:t>
      </w:r>
      <w:bookmarkEnd w:id="12"/>
    </w:p>
    <w:p w14:paraId="6ECEB9D1" w14:textId="662B0C0D" w:rsidR="002772A7" w:rsidRPr="00210E4A" w:rsidRDefault="002772A7" w:rsidP="002772A7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如给出软件系统的数据库设计的相关内容</w:t>
      </w:r>
      <w:r>
        <w:rPr>
          <w:rFonts w:hint="eastAsia"/>
          <w:iCs/>
          <w:color w:val="548DD4"/>
          <w:kern w:val="0"/>
          <w:szCs w:val="21"/>
        </w:rPr>
        <w:t>。</w:t>
      </w:r>
    </w:p>
    <w:p w14:paraId="0BED059D" w14:textId="77777777" w:rsidR="002772A7" w:rsidRPr="002772A7" w:rsidRDefault="002772A7" w:rsidP="002772A7">
      <w:pPr>
        <w:pStyle w:val="af1"/>
        <w:ind w:firstLineChars="0" w:firstLine="0"/>
        <w:rPr>
          <w:iCs/>
          <w:color w:val="548DD4"/>
          <w:kern w:val="0"/>
          <w:szCs w:val="21"/>
        </w:rPr>
      </w:pPr>
    </w:p>
    <w:p w14:paraId="2FFFDAA5" w14:textId="77777777" w:rsidR="00FC626F" w:rsidRDefault="00311835">
      <w:pPr>
        <w:pStyle w:val="1"/>
        <w:rPr>
          <w:rFonts w:ascii="宋体" w:hAnsi="宋体"/>
        </w:rPr>
      </w:pPr>
      <w:bookmarkStart w:id="13" w:name="_Toc40638514"/>
      <w:r>
        <w:rPr>
          <w:rFonts w:ascii="宋体" w:hAnsi="宋体" w:hint="eastAsia"/>
        </w:rPr>
        <w:lastRenderedPageBreak/>
        <w:t>3．程序描述</w:t>
      </w:r>
      <w:bookmarkEnd w:id="13"/>
    </w:p>
    <w:p w14:paraId="0573B646" w14:textId="43D9CD04" w:rsidR="00FC626F" w:rsidRPr="00210E4A" w:rsidRDefault="00311835" w:rsidP="00210E4A">
      <w:pPr>
        <w:pStyle w:val="af1"/>
        <w:rPr>
          <w:iCs/>
          <w:color w:val="548DD4"/>
          <w:kern w:val="0"/>
          <w:szCs w:val="21"/>
        </w:rPr>
      </w:pPr>
      <w:r w:rsidRPr="00210E4A">
        <w:rPr>
          <w:rFonts w:hint="eastAsia"/>
          <w:iCs/>
          <w:color w:val="548DD4"/>
          <w:kern w:val="0"/>
          <w:szCs w:val="21"/>
        </w:rPr>
        <w:t>逐个模块给出以下的说明</w:t>
      </w:r>
      <w:r w:rsidR="00994841" w:rsidRPr="00210E4A">
        <w:rPr>
          <w:rFonts w:hint="eastAsia"/>
          <w:iCs/>
          <w:color w:val="548DD4"/>
          <w:kern w:val="0"/>
          <w:szCs w:val="21"/>
        </w:rPr>
        <w:t>，</w:t>
      </w:r>
      <w:r w:rsidR="001353FD">
        <w:rPr>
          <w:rFonts w:hint="eastAsia"/>
          <w:iCs/>
          <w:color w:val="FF0000"/>
          <w:kern w:val="0"/>
          <w:szCs w:val="21"/>
        </w:rPr>
        <w:t>部分</w:t>
      </w:r>
      <w:r w:rsidR="00994841" w:rsidRPr="00210E4A">
        <w:rPr>
          <w:rFonts w:hint="eastAsia"/>
          <w:iCs/>
          <w:color w:val="FF0000"/>
          <w:kern w:val="0"/>
          <w:szCs w:val="21"/>
        </w:rPr>
        <w:t>小节</w:t>
      </w:r>
      <w:r w:rsidR="001353FD">
        <w:rPr>
          <w:rFonts w:hint="eastAsia"/>
          <w:iCs/>
          <w:color w:val="FF0000"/>
          <w:kern w:val="0"/>
          <w:szCs w:val="21"/>
        </w:rPr>
        <w:t>（主要考虑</w:t>
      </w:r>
      <w:r w:rsidR="001353FD">
        <w:rPr>
          <w:rFonts w:hint="eastAsia"/>
          <w:iCs/>
          <w:color w:val="FF0000"/>
          <w:kern w:val="0"/>
          <w:szCs w:val="21"/>
        </w:rPr>
        <w:t>3.8</w:t>
      </w:r>
      <w:r w:rsidR="001353FD">
        <w:rPr>
          <w:rFonts w:hint="eastAsia"/>
          <w:iCs/>
          <w:color w:val="FF0000"/>
          <w:kern w:val="0"/>
          <w:szCs w:val="21"/>
        </w:rPr>
        <w:t>，</w:t>
      </w:r>
      <w:r w:rsidR="001353FD">
        <w:rPr>
          <w:rFonts w:hint="eastAsia"/>
          <w:iCs/>
          <w:color w:val="FF0000"/>
          <w:kern w:val="0"/>
          <w:szCs w:val="21"/>
        </w:rPr>
        <w:t>3.9</w:t>
      </w:r>
      <w:r w:rsidR="001353FD">
        <w:rPr>
          <w:rFonts w:hint="eastAsia"/>
          <w:iCs/>
          <w:color w:val="FF0000"/>
          <w:kern w:val="0"/>
          <w:szCs w:val="21"/>
        </w:rPr>
        <w:t>）</w:t>
      </w:r>
      <w:r w:rsidR="00994841" w:rsidRPr="00210E4A">
        <w:rPr>
          <w:rFonts w:hint="eastAsia"/>
          <w:iCs/>
          <w:color w:val="FF0000"/>
          <w:kern w:val="0"/>
          <w:szCs w:val="21"/>
        </w:rPr>
        <w:t>设置可根据每个模块涉及内容不同适当增删</w:t>
      </w:r>
      <w:r w:rsidR="00B005C7">
        <w:rPr>
          <w:rFonts w:hint="eastAsia"/>
          <w:iCs/>
          <w:color w:val="FF0000"/>
          <w:kern w:val="0"/>
          <w:szCs w:val="21"/>
        </w:rPr>
        <w:t>，但务必保持整体内容</w:t>
      </w:r>
      <w:r w:rsidR="001353FD">
        <w:rPr>
          <w:rFonts w:hint="eastAsia"/>
          <w:iCs/>
          <w:color w:val="FF0000"/>
          <w:kern w:val="0"/>
          <w:szCs w:val="21"/>
        </w:rPr>
        <w:t>的充实和完整</w:t>
      </w:r>
      <w:r w:rsidRPr="00210E4A">
        <w:rPr>
          <w:rFonts w:hint="eastAsia"/>
          <w:iCs/>
          <w:color w:val="FF0000"/>
          <w:kern w:val="0"/>
          <w:szCs w:val="21"/>
        </w:rPr>
        <w:t>：</w:t>
      </w:r>
    </w:p>
    <w:p w14:paraId="43245619" w14:textId="77777777" w:rsidR="00FC626F" w:rsidRDefault="00311835">
      <w:pPr>
        <w:pStyle w:val="2"/>
        <w:rPr>
          <w:rFonts w:ascii="宋体" w:eastAsia="宋体" w:hAnsi="宋体"/>
        </w:rPr>
      </w:pPr>
      <w:bookmarkStart w:id="14" w:name="_Toc40638515"/>
      <w:r>
        <w:rPr>
          <w:rFonts w:ascii="宋体" w:eastAsia="宋体" w:hAnsi="宋体" w:hint="eastAsia"/>
        </w:rPr>
        <w:t>3.1功能</w:t>
      </w:r>
      <w:bookmarkEnd w:id="14"/>
    </w:p>
    <w:p w14:paraId="01C4EB7F" w14:textId="77777777" w:rsidR="007238D1" w:rsidRDefault="007238D1" w:rsidP="00210E4A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说明该程序应具有的功能，可采用</w:t>
      </w:r>
      <w:r w:rsidRPr="007238D1">
        <w:rPr>
          <w:rFonts w:hint="eastAsia"/>
          <w:iCs/>
          <w:color w:val="548DD4"/>
          <w:kern w:val="0"/>
          <w:szCs w:val="21"/>
        </w:rPr>
        <w:t>IPO</w:t>
      </w:r>
      <w:r w:rsidRPr="007238D1">
        <w:rPr>
          <w:rFonts w:hint="eastAsia"/>
          <w:iCs/>
          <w:color w:val="548DD4"/>
          <w:kern w:val="0"/>
          <w:szCs w:val="21"/>
        </w:rPr>
        <w:t>图（即输入一处理一输出图）的形式。</w:t>
      </w:r>
    </w:p>
    <w:p w14:paraId="4F61972A" w14:textId="7A8B1E48" w:rsidR="00C44D4A" w:rsidRDefault="00C44D4A" w:rsidP="00210E4A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样例：</w:t>
      </w:r>
    </w:p>
    <w:p w14:paraId="53CE1789" w14:textId="3031392F" w:rsidR="00C44D4A" w:rsidRPr="001D6878" w:rsidRDefault="00C44D4A" w:rsidP="00210E4A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登录模块</w:t>
      </w:r>
      <w:r w:rsidR="001D6878">
        <w:rPr>
          <w:rFonts w:hint="eastAsia"/>
          <w:iCs/>
          <w:color w:val="548DD4"/>
          <w:kern w:val="0"/>
          <w:szCs w:val="21"/>
        </w:rPr>
        <w:t>授权登录，获取用户个人信息，进入系统</w:t>
      </w:r>
    </w:p>
    <w:p w14:paraId="6407DF89" w14:textId="77777777" w:rsidR="00FC626F" w:rsidRDefault="00311835">
      <w:pPr>
        <w:pStyle w:val="2"/>
        <w:rPr>
          <w:rFonts w:ascii="宋体" w:eastAsia="宋体" w:hAnsi="宋体"/>
        </w:rPr>
      </w:pPr>
      <w:bookmarkStart w:id="15" w:name="_Toc40638516"/>
      <w:r>
        <w:rPr>
          <w:rFonts w:ascii="宋体" w:eastAsia="宋体" w:hAnsi="宋体" w:hint="eastAsia"/>
        </w:rPr>
        <w:t>3.2性能</w:t>
      </w:r>
      <w:bookmarkEnd w:id="15"/>
    </w:p>
    <w:p w14:paraId="7B88D0D5" w14:textId="7C35CF22" w:rsidR="002C32F4" w:rsidRDefault="007238D1" w:rsidP="002C32F4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说明对该程序的全部性能要求，包括对精度、灵活性和时间特性的要求</w:t>
      </w:r>
      <w:r>
        <w:rPr>
          <w:rFonts w:hint="eastAsia"/>
          <w:iCs/>
          <w:color w:val="548DD4"/>
          <w:kern w:val="0"/>
          <w:szCs w:val="21"/>
        </w:rPr>
        <w:t>。</w:t>
      </w:r>
    </w:p>
    <w:p w14:paraId="63E006AB" w14:textId="76F8D3EB" w:rsidR="005D0993" w:rsidRDefault="005D0993" w:rsidP="002C32F4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样例：</w:t>
      </w:r>
    </w:p>
    <w:p w14:paraId="31B13988" w14:textId="538E4F7D" w:rsidR="005D0993" w:rsidRPr="005D0993" w:rsidRDefault="005D0993" w:rsidP="002C32F4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模块须在</w:t>
      </w:r>
      <w:r>
        <w:rPr>
          <w:rFonts w:hint="eastAsia"/>
          <w:iCs/>
          <w:color w:val="548DD4"/>
          <w:kern w:val="0"/>
          <w:szCs w:val="21"/>
        </w:rPr>
        <w:t>xxx</w:t>
      </w:r>
      <w:r>
        <w:rPr>
          <w:rFonts w:hint="eastAsia"/>
          <w:iCs/>
          <w:color w:val="548DD4"/>
          <w:kern w:val="0"/>
          <w:szCs w:val="21"/>
        </w:rPr>
        <w:t>时间内对用户请求作出响应</w:t>
      </w:r>
    </w:p>
    <w:p w14:paraId="1D177E89" w14:textId="77777777" w:rsidR="00FC626F" w:rsidRDefault="00311835">
      <w:pPr>
        <w:pStyle w:val="2"/>
        <w:rPr>
          <w:rFonts w:ascii="宋体" w:eastAsia="宋体" w:hAnsi="宋体"/>
        </w:rPr>
      </w:pPr>
      <w:bookmarkStart w:id="16" w:name="_Toc40638517"/>
      <w:r>
        <w:rPr>
          <w:rFonts w:ascii="宋体" w:eastAsia="宋体" w:hAnsi="宋体" w:hint="eastAsia"/>
        </w:rPr>
        <w:t>3.3输入项目</w:t>
      </w:r>
      <w:bookmarkEnd w:id="16"/>
    </w:p>
    <w:p w14:paraId="7161B4B9" w14:textId="7D710C59" w:rsidR="003F13D5" w:rsidRPr="003F13D5" w:rsidRDefault="007238D1" w:rsidP="003F13D5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给出对每一个输入项的特性，包括名称、标识、数据的类型和格式、数据值的有效范围、输入</w:t>
      </w:r>
      <w:r>
        <w:rPr>
          <w:rFonts w:hint="eastAsia"/>
          <w:iCs/>
          <w:color w:val="548DD4"/>
          <w:kern w:val="0"/>
          <w:szCs w:val="21"/>
        </w:rPr>
        <w:t>的方式。数量和频度、输入媒体、输入数据的来源和安全保密条件等等</w:t>
      </w:r>
      <w:r w:rsidR="003F13D5">
        <w:rPr>
          <w:rFonts w:hint="eastAsia"/>
          <w:iCs/>
          <w:color w:val="548DD4"/>
          <w:kern w:val="0"/>
          <w:szCs w:val="21"/>
        </w:rPr>
        <w:t>。</w:t>
      </w:r>
    </w:p>
    <w:p w14:paraId="295E1999" w14:textId="77777777" w:rsidR="00FC626F" w:rsidRDefault="00311835">
      <w:pPr>
        <w:pStyle w:val="2"/>
        <w:rPr>
          <w:rFonts w:ascii="宋体" w:eastAsia="宋体" w:hAnsi="宋体"/>
        </w:rPr>
      </w:pPr>
      <w:bookmarkStart w:id="17" w:name="_Toc40638518"/>
      <w:r>
        <w:rPr>
          <w:rFonts w:ascii="宋体" w:eastAsia="宋体" w:hAnsi="宋体" w:hint="eastAsia"/>
        </w:rPr>
        <w:t>3.4输出项目</w:t>
      </w:r>
      <w:bookmarkEnd w:id="17"/>
    </w:p>
    <w:p w14:paraId="4408C6DE" w14:textId="5EC9E764" w:rsidR="003F13D5" w:rsidRPr="003F13D5" w:rsidRDefault="007238D1" w:rsidP="003F13D5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给出对每一个输出项的特性，包括名称、标识、数据的类型和格式，数据值的有效范围，输出的形式、</w:t>
      </w:r>
      <w:r>
        <w:rPr>
          <w:rFonts w:hint="eastAsia"/>
          <w:iCs/>
          <w:color w:val="548DD4"/>
          <w:kern w:val="0"/>
          <w:szCs w:val="21"/>
        </w:rPr>
        <w:t>数量和频度，输出媒体、对输出图形及符号的说明、安全保密条件等等</w:t>
      </w:r>
      <w:r w:rsidR="003F13D5">
        <w:rPr>
          <w:rFonts w:hint="eastAsia"/>
          <w:iCs/>
          <w:color w:val="548DD4"/>
          <w:kern w:val="0"/>
          <w:szCs w:val="21"/>
        </w:rPr>
        <w:t>。</w:t>
      </w:r>
    </w:p>
    <w:p w14:paraId="1A08D588" w14:textId="77777777" w:rsidR="00FC626F" w:rsidRDefault="00311835">
      <w:pPr>
        <w:pStyle w:val="2"/>
        <w:rPr>
          <w:rFonts w:ascii="宋体" w:eastAsia="宋体" w:hAnsi="宋体"/>
        </w:rPr>
      </w:pPr>
      <w:bookmarkStart w:id="18" w:name="_Toc40638519"/>
      <w:r>
        <w:rPr>
          <w:rFonts w:ascii="宋体" w:eastAsia="宋体" w:hAnsi="宋体" w:hint="eastAsia"/>
        </w:rPr>
        <w:t>3.5算法</w:t>
      </w:r>
      <w:bookmarkEnd w:id="18"/>
    </w:p>
    <w:p w14:paraId="5FF478CD" w14:textId="49EC3C0F" w:rsidR="00FC626F" w:rsidRDefault="007238D1" w:rsidP="003F13D5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详细说明本程序所选用的算法，具体的计算公式和计算步骤。</w:t>
      </w:r>
      <w:r w:rsidR="003F13D5">
        <w:rPr>
          <w:rFonts w:hint="eastAsia"/>
          <w:iCs/>
          <w:color w:val="548DD4"/>
          <w:kern w:val="0"/>
          <w:szCs w:val="21"/>
        </w:rPr>
        <w:t>。</w:t>
      </w:r>
    </w:p>
    <w:p w14:paraId="0135FCB6" w14:textId="422E1D65" w:rsidR="003F13D5" w:rsidRDefault="003F13D5" w:rsidP="003F13D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样例：</w:t>
      </w:r>
    </w:p>
    <w:p w14:paraId="684BE21B" w14:textId="0E0D2739" w:rsidR="003F13D5" w:rsidRDefault="003F13D5" w:rsidP="003F13D5">
      <w:pPr>
        <w:pStyle w:val="af1"/>
        <w:numPr>
          <w:ilvl w:val="0"/>
          <w:numId w:val="23"/>
        </w:numPr>
        <w:ind w:firstLineChars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后端算法：例如登录密码验证算法，可列出算法流程图或核心代码（可用伪码描述）</w:t>
      </w:r>
    </w:p>
    <w:p w14:paraId="13709C43" w14:textId="5821A3C2" w:rsidR="003F13D5" w:rsidRPr="003F13D5" w:rsidRDefault="003F13D5" w:rsidP="003F13D5">
      <w:pPr>
        <w:pStyle w:val="af1"/>
        <w:numPr>
          <w:ilvl w:val="0"/>
          <w:numId w:val="23"/>
        </w:numPr>
        <w:ind w:firstLineChars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前端算法：例如前端检查登陆状态算法，可列出算法流程图或伪码（可用伪码描述）</w:t>
      </w:r>
    </w:p>
    <w:p w14:paraId="40CB4BBB" w14:textId="77777777" w:rsidR="00FC626F" w:rsidRDefault="00311835">
      <w:pPr>
        <w:pStyle w:val="2"/>
        <w:rPr>
          <w:rFonts w:ascii="宋体" w:eastAsia="宋体" w:hAnsi="宋体"/>
        </w:rPr>
      </w:pPr>
      <w:bookmarkStart w:id="19" w:name="_Toc40638520"/>
      <w:r>
        <w:rPr>
          <w:rFonts w:ascii="宋体" w:eastAsia="宋体" w:hAnsi="宋体" w:hint="eastAsia"/>
        </w:rPr>
        <w:t>3.6程序逻辑</w:t>
      </w:r>
      <w:bookmarkEnd w:id="19"/>
    </w:p>
    <w:p w14:paraId="5225170E" w14:textId="6972C558" w:rsidR="00FC626F" w:rsidRPr="003F13D5" w:rsidRDefault="00311835" w:rsidP="003F13D5">
      <w:pPr>
        <w:pStyle w:val="af1"/>
        <w:rPr>
          <w:iCs/>
          <w:color w:val="548DD4"/>
          <w:kern w:val="0"/>
          <w:szCs w:val="21"/>
        </w:rPr>
      </w:pPr>
      <w:r w:rsidRPr="003F13D5">
        <w:rPr>
          <w:rFonts w:hint="eastAsia"/>
          <w:iCs/>
          <w:color w:val="548DD4"/>
          <w:kern w:val="0"/>
          <w:szCs w:val="21"/>
        </w:rPr>
        <w:t>详细描述模块实现的算法，可采用：</w:t>
      </w:r>
    </w:p>
    <w:p w14:paraId="73F250EB" w14:textId="6850AB8F" w:rsidR="00FC626F" w:rsidRPr="003F13D5" w:rsidRDefault="003F13D5" w:rsidP="003F13D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 xml:space="preserve">1. </w:t>
      </w:r>
      <w:r w:rsidR="00311835" w:rsidRPr="003F13D5">
        <w:rPr>
          <w:rFonts w:hint="eastAsia"/>
          <w:iCs/>
          <w:color w:val="548DD4"/>
          <w:kern w:val="0"/>
          <w:szCs w:val="21"/>
        </w:rPr>
        <w:t>标准流程图；</w:t>
      </w:r>
    </w:p>
    <w:p w14:paraId="32174999" w14:textId="6DF8A5B3" w:rsidR="00FC626F" w:rsidRPr="003F13D5" w:rsidRDefault="003F13D5" w:rsidP="003F13D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 xml:space="preserve">2. </w:t>
      </w:r>
      <w:r w:rsidR="00311835" w:rsidRPr="003F13D5">
        <w:rPr>
          <w:rFonts w:hint="eastAsia"/>
          <w:iCs/>
          <w:color w:val="548DD4"/>
          <w:kern w:val="0"/>
          <w:szCs w:val="21"/>
        </w:rPr>
        <w:t>PDL</w:t>
      </w:r>
      <w:r w:rsidR="00311835" w:rsidRPr="003F13D5">
        <w:rPr>
          <w:rFonts w:hint="eastAsia"/>
          <w:iCs/>
          <w:color w:val="548DD4"/>
          <w:kern w:val="0"/>
          <w:szCs w:val="21"/>
        </w:rPr>
        <w:t>语言；</w:t>
      </w:r>
    </w:p>
    <w:p w14:paraId="426F40BB" w14:textId="76F9BE75" w:rsidR="00FC626F" w:rsidRPr="003F13D5" w:rsidRDefault="003F13D5" w:rsidP="003F13D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lastRenderedPageBreak/>
        <w:t xml:space="preserve">3. </w:t>
      </w:r>
      <w:r w:rsidR="00311835" w:rsidRPr="003F13D5">
        <w:rPr>
          <w:rFonts w:hint="eastAsia"/>
          <w:iCs/>
          <w:color w:val="548DD4"/>
          <w:kern w:val="0"/>
          <w:szCs w:val="21"/>
        </w:rPr>
        <w:t>N</w:t>
      </w:r>
      <w:r w:rsidR="00311835" w:rsidRPr="003F13D5">
        <w:rPr>
          <w:rFonts w:hint="eastAsia"/>
          <w:iCs/>
          <w:color w:val="548DD4"/>
          <w:kern w:val="0"/>
          <w:szCs w:val="21"/>
        </w:rPr>
        <w:t>－</w:t>
      </w:r>
      <w:r w:rsidR="00311835" w:rsidRPr="003F13D5">
        <w:rPr>
          <w:rFonts w:hint="eastAsia"/>
          <w:iCs/>
          <w:color w:val="548DD4"/>
          <w:kern w:val="0"/>
          <w:szCs w:val="21"/>
        </w:rPr>
        <w:t>S</w:t>
      </w:r>
      <w:r w:rsidR="00311835" w:rsidRPr="003F13D5">
        <w:rPr>
          <w:rFonts w:hint="eastAsia"/>
          <w:iCs/>
          <w:color w:val="548DD4"/>
          <w:kern w:val="0"/>
          <w:szCs w:val="21"/>
        </w:rPr>
        <w:t>图；</w:t>
      </w:r>
    </w:p>
    <w:p w14:paraId="41133115" w14:textId="09AC1470" w:rsidR="00FC626F" w:rsidRPr="003F13D5" w:rsidRDefault="003F13D5" w:rsidP="003F13D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 xml:space="preserve">4. </w:t>
      </w:r>
      <w:r w:rsidR="00311835" w:rsidRPr="003F13D5">
        <w:rPr>
          <w:rFonts w:hint="eastAsia"/>
          <w:iCs/>
          <w:color w:val="548DD4"/>
          <w:kern w:val="0"/>
          <w:szCs w:val="21"/>
        </w:rPr>
        <w:t>PAD</w:t>
      </w:r>
      <w:r w:rsidR="00311835" w:rsidRPr="003F13D5">
        <w:rPr>
          <w:rFonts w:hint="eastAsia"/>
          <w:iCs/>
          <w:color w:val="548DD4"/>
          <w:kern w:val="0"/>
          <w:szCs w:val="21"/>
        </w:rPr>
        <w:t>；</w:t>
      </w:r>
    </w:p>
    <w:p w14:paraId="184EC2BB" w14:textId="2998BCCB" w:rsidR="00FC626F" w:rsidRPr="003F13D5" w:rsidRDefault="003F13D5" w:rsidP="003F13D5">
      <w:pPr>
        <w:pStyle w:val="af1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 xml:space="preserve">5. </w:t>
      </w:r>
      <w:r>
        <w:rPr>
          <w:rFonts w:hint="eastAsia"/>
          <w:iCs/>
          <w:color w:val="548DD4"/>
          <w:kern w:val="0"/>
          <w:szCs w:val="21"/>
        </w:rPr>
        <w:t>判定表等描述算法的图表。</w:t>
      </w:r>
    </w:p>
    <w:p w14:paraId="20913A15" w14:textId="77777777" w:rsidR="00FC626F" w:rsidRDefault="00311835">
      <w:pPr>
        <w:pStyle w:val="2"/>
        <w:rPr>
          <w:rFonts w:ascii="宋体" w:eastAsia="宋体" w:hAnsi="宋体"/>
        </w:rPr>
      </w:pPr>
      <w:bookmarkStart w:id="20" w:name="_Toc40638521"/>
      <w:r>
        <w:rPr>
          <w:rFonts w:ascii="宋体" w:eastAsia="宋体" w:hAnsi="宋体" w:hint="eastAsia"/>
        </w:rPr>
        <w:t>3.7接口</w:t>
      </w:r>
      <w:bookmarkEnd w:id="20"/>
    </w:p>
    <w:p w14:paraId="78CC6634" w14:textId="7CFCB271" w:rsidR="003F13D5" w:rsidRPr="003F13D5" w:rsidRDefault="007238D1" w:rsidP="003F13D5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说明本程序所隶属的上一层模块及隶属于本程序的下一层模块、子程序，说明参数赋值和调用方式，说明与本程序相直接关联的数据结构（数据库、数据文卷）</w:t>
      </w:r>
      <w:r w:rsidR="003F13D5">
        <w:rPr>
          <w:rFonts w:hint="eastAsia"/>
          <w:iCs/>
          <w:color w:val="548DD4"/>
          <w:kern w:val="0"/>
          <w:szCs w:val="21"/>
        </w:rPr>
        <w:t>，可包含</w:t>
      </w:r>
      <w:r w:rsidR="003F13D5" w:rsidRPr="003F13D5">
        <w:rPr>
          <w:rFonts w:hint="eastAsia"/>
          <w:iCs/>
          <w:color w:val="548DD4"/>
          <w:kern w:val="0"/>
          <w:szCs w:val="21"/>
        </w:rPr>
        <w:t>：</w:t>
      </w:r>
    </w:p>
    <w:p w14:paraId="5479D220" w14:textId="16B0ACCF" w:rsidR="003F13D5" w:rsidRPr="003F13D5" w:rsidRDefault="003F13D5" w:rsidP="003F13D5">
      <w:pPr>
        <w:pStyle w:val="af1"/>
        <w:numPr>
          <w:ilvl w:val="0"/>
          <w:numId w:val="24"/>
        </w:numPr>
        <w:ind w:firstLineChars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请求方法：</w:t>
      </w:r>
      <w:r>
        <w:rPr>
          <w:rFonts w:hint="eastAsia"/>
          <w:iCs/>
          <w:color w:val="548DD4"/>
          <w:kern w:val="0"/>
          <w:szCs w:val="21"/>
        </w:rPr>
        <w:t>put</w:t>
      </w:r>
      <w:r>
        <w:rPr>
          <w:rFonts w:hint="eastAsia"/>
          <w:iCs/>
          <w:color w:val="548DD4"/>
          <w:kern w:val="0"/>
          <w:szCs w:val="21"/>
        </w:rPr>
        <w:t>。</w:t>
      </w:r>
      <w:r>
        <w:rPr>
          <w:iCs/>
          <w:color w:val="548DD4"/>
          <w:kern w:val="0"/>
          <w:szCs w:val="21"/>
        </w:rPr>
        <w:t>g</w:t>
      </w:r>
      <w:r>
        <w:rPr>
          <w:rFonts w:hint="eastAsia"/>
          <w:iCs/>
          <w:color w:val="548DD4"/>
          <w:kern w:val="0"/>
          <w:szCs w:val="21"/>
        </w:rPr>
        <w:t>et</w:t>
      </w:r>
      <w:r>
        <w:rPr>
          <w:rFonts w:hint="eastAsia"/>
          <w:iCs/>
          <w:color w:val="548DD4"/>
          <w:kern w:val="0"/>
          <w:szCs w:val="21"/>
        </w:rPr>
        <w:t>等</w:t>
      </w:r>
      <w:r w:rsidRPr="003F13D5">
        <w:rPr>
          <w:rFonts w:hint="eastAsia"/>
          <w:iCs/>
          <w:color w:val="548DD4"/>
          <w:kern w:val="0"/>
          <w:szCs w:val="21"/>
        </w:rPr>
        <w:t>；</w:t>
      </w:r>
    </w:p>
    <w:p w14:paraId="607EEB91" w14:textId="0F8E3ABF" w:rsidR="003F13D5" w:rsidRPr="003F13D5" w:rsidRDefault="003F13D5" w:rsidP="003F13D5">
      <w:pPr>
        <w:pStyle w:val="af1"/>
        <w:numPr>
          <w:ilvl w:val="0"/>
          <w:numId w:val="24"/>
        </w:numPr>
        <w:ind w:firstLineChars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请求路径</w:t>
      </w:r>
      <w:r w:rsidRPr="003F13D5">
        <w:rPr>
          <w:rFonts w:hint="eastAsia"/>
          <w:iCs/>
          <w:color w:val="548DD4"/>
          <w:kern w:val="0"/>
          <w:szCs w:val="21"/>
        </w:rPr>
        <w:t>；</w:t>
      </w:r>
    </w:p>
    <w:p w14:paraId="002000A2" w14:textId="409B72A2" w:rsidR="003F13D5" w:rsidRPr="003F13D5" w:rsidRDefault="003F13D5" w:rsidP="003F13D5">
      <w:pPr>
        <w:pStyle w:val="af1"/>
        <w:numPr>
          <w:ilvl w:val="0"/>
          <w:numId w:val="24"/>
        </w:numPr>
        <w:ind w:firstLineChars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请求参数</w:t>
      </w:r>
      <w:r w:rsidRPr="003F13D5">
        <w:rPr>
          <w:rFonts w:hint="eastAsia"/>
          <w:iCs/>
          <w:color w:val="548DD4"/>
          <w:kern w:val="0"/>
          <w:szCs w:val="21"/>
        </w:rPr>
        <w:t>；</w:t>
      </w:r>
    </w:p>
    <w:p w14:paraId="66C4E9FE" w14:textId="0594BA3C" w:rsidR="003F13D5" w:rsidRDefault="003F13D5" w:rsidP="003F13D5">
      <w:pPr>
        <w:pStyle w:val="af1"/>
        <w:numPr>
          <w:ilvl w:val="0"/>
          <w:numId w:val="24"/>
        </w:numPr>
        <w:ind w:firstLineChars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返回结果</w:t>
      </w:r>
      <w:r w:rsidRPr="003F13D5">
        <w:rPr>
          <w:rFonts w:hint="eastAsia"/>
          <w:iCs/>
          <w:color w:val="548DD4"/>
          <w:kern w:val="0"/>
          <w:szCs w:val="21"/>
        </w:rPr>
        <w:t>；</w:t>
      </w:r>
    </w:p>
    <w:p w14:paraId="208198A7" w14:textId="61C95D79" w:rsidR="003F13D5" w:rsidRPr="003F13D5" w:rsidRDefault="007238D1" w:rsidP="003F13D5">
      <w:pPr>
        <w:pStyle w:val="af1"/>
        <w:ind w:left="420" w:firstLineChars="0" w:firstLine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可采用图表</w:t>
      </w:r>
      <w:r w:rsidR="003F13D5">
        <w:rPr>
          <w:rFonts w:hint="eastAsia"/>
          <w:iCs/>
          <w:color w:val="548DD4"/>
          <w:kern w:val="0"/>
          <w:szCs w:val="21"/>
        </w:rPr>
        <w:t>形式进行说明。</w:t>
      </w:r>
    </w:p>
    <w:p w14:paraId="1FBB8AE6" w14:textId="77777777" w:rsidR="003F13D5" w:rsidRPr="003F13D5" w:rsidRDefault="003F13D5" w:rsidP="003F13D5"/>
    <w:p w14:paraId="7E6DE94E" w14:textId="77777777" w:rsidR="00FC626F" w:rsidRDefault="00311835">
      <w:pPr>
        <w:pStyle w:val="2"/>
        <w:rPr>
          <w:rFonts w:ascii="宋体" w:eastAsia="宋体" w:hAnsi="宋体"/>
        </w:rPr>
      </w:pPr>
      <w:bookmarkStart w:id="21" w:name="_Toc40638522"/>
      <w:r>
        <w:rPr>
          <w:rFonts w:ascii="宋体" w:eastAsia="宋体" w:hAnsi="宋体" w:hint="eastAsia"/>
        </w:rPr>
        <w:t>3.8存储分配</w:t>
      </w:r>
      <w:bookmarkEnd w:id="21"/>
    </w:p>
    <w:p w14:paraId="1D855C67" w14:textId="4E4E2121" w:rsidR="006E65B7" w:rsidRPr="004F2CF0" w:rsidRDefault="007238D1" w:rsidP="004F2CF0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根据需要，说明本程序的存储分配。</w:t>
      </w:r>
      <w:r w:rsidR="004F2CF0">
        <w:rPr>
          <w:rFonts w:hint="eastAsia"/>
          <w:iCs/>
          <w:color w:val="548DD4"/>
          <w:kern w:val="0"/>
          <w:szCs w:val="21"/>
        </w:rPr>
        <w:t>。</w:t>
      </w:r>
    </w:p>
    <w:p w14:paraId="599C3F95" w14:textId="77777777" w:rsidR="00FC626F" w:rsidRDefault="00311835">
      <w:pPr>
        <w:pStyle w:val="2"/>
        <w:rPr>
          <w:rFonts w:ascii="宋体" w:eastAsia="宋体" w:hAnsi="宋体"/>
        </w:rPr>
      </w:pPr>
      <w:bookmarkStart w:id="22" w:name="_Toc40638523"/>
      <w:r>
        <w:rPr>
          <w:rFonts w:ascii="宋体" w:eastAsia="宋体" w:hAnsi="宋体" w:hint="eastAsia"/>
        </w:rPr>
        <w:t>3.9限制条件</w:t>
      </w:r>
      <w:bookmarkEnd w:id="22"/>
    </w:p>
    <w:p w14:paraId="7E62BF99" w14:textId="5E3FC7CD" w:rsidR="00526C5F" w:rsidRPr="00526C5F" w:rsidRDefault="007238D1" w:rsidP="007238D1">
      <w:pPr>
        <w:pStyle w:val="af1"/>
        <w:rPr>
          <w:iCs/>
          <w:color w:val="548DD4"/>
          <w:kern w:val="0"/>
          <w:szCs w:val="21"/>
        </w:rPr>
      </w:pPr>
      <w:r w:rsidRPr="007238D1">
        <w:rPr>
          <w:rFonts w:hint="eastAsia"/>
          <w:iCs/>
          <w:color w:val="548DD4"/>
          <w:kern w:val="0"/>
          <w:szCs w:val="21"/>
        </w:rPr>
        <w:t>说明本程序运行中所受到的限制条件。</w:t>
      </w:r>
      <w:r w:rsidR="00526C5F">
        <w:rPr>
          <w:rFonts w:hint="eastAsia"/>
          <w:iCs/>
          <w:color w:val="548DD4"/>
          <w:kern w:val="0"/>
          <w:szCs w:val="21"/>
        </w:rPr>
        <w:t>。</w:t>
      </w:r>
    </w:p>
    <w:p w14:paraId="5A4026D9" w14:textId="77777777" w:rsidR="00FC626F" w:rsidRDefault="00311835">
      <w:pPr>
        <w:pStyle w:val="2"/>
        <w:rPr>
          <w:rFonts w:ascii="宋体" w:eastAsia="宋体" w:hAnsi="宋体"/>
        </w:rPr>
      </w:pPr>
      <w:bookmarkStart w:id="23" w:name="_Toc40638524"/>
      <w:r>
        <w:rPr>
          <w:rFonts w:ascii="宋体" w:eastAsia="宋体" w:hAnsi="宋体" w:hint="eastAsia"/>
        </w:rPr>
        <w:t>3.10测试要点</w:t>
      </w:r>
      <w:bookmarkEnd w:id="23"/>
    </w:p>
    <w:p w14:paraId="6A1F2600" w14:textId="6745F190" w:rsidR="00FC626F" w:rsidRPr="003F13D5" w:rsidRDefault="003F13D5" w:rsidP="003F13D5">
      <w:pPr>
        <w:pStyle w:val="af1"/>
        <w:ind w:left="420" w:firstLineChars="0" w:firstLine="0"/>
        <w:rPr>
          <w:iCs/>
          <w:color w:val="548DD4"/>
          <w:kern w:val="0"/>
          <w:szCs w:val="21"/>
        </w:rPr>
      </w:pPr>
      <w:r>
        <w:rPr>
          <w:rFonts w:hint="eastAsia"/>
          <w:iCs/>
          <w:color w:val="548DD4"/>
          <w:kern w:val="0"/>
          <w:szCs w:val="21"/>
        </w:rPr>
        <w:t>给出测试模块的主要测试要求。</w:t>
      </w:r>
    </w:p>
    <w:p w14:paraId="4801BFAB" w14:textId="77777777" w:rsidR="00994841" w:rsidRDefault="00994841"/>
    <w:sectPr w:rsidR="0099484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D3C29" w14:textId="77777777" w:rsidR="00874695" w:rsidRDefault="00874695">
      <w:r>
        <w:separator/>
      </w:r>
    </w:p>
  </w:endnote>
  <w:endnote w:type="continuationSeparator" w:id="0">
    <w:p w14:paraId="1C57A46D" w14:textId="77777777" w:rsidR="00874695" w:rsidRDefault="0087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90C2C" w14:textId="77777777" w:rsidR="00FC626F" w:rsidRDefault="00FC626F">
    <w:pPr>
      <w:pStyle w:val="a5"/>
      <w:jc w:val="both"/>
    </w:pPr>
  </w:p>
  <w:p w14:paraId="2634C4AF" w14:textId="77777777" w:rsidR="00FC626F" w:rsidRDefault="00FC626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35DB4" w14:textId="77777777" w:rsidR="00874695" w:rsidRDefault="00874695">
      <w:r>
        <w:separator/>
      </w:r>
    </w:p>
  </w:footnote>
  <w:footnote w:type="continuationSeparator" w:id="0">
    <w:p w14:paraId="3D677F78" w14:textId="77777777" w:rsidR="00874695" w:rsidRDefault="008746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7772A" w14:textId="7C75690C" w:rsidR="00FC626F" w:rsidRDefault="00E873EF" w:rsidP="00E873EF">
    <w:pPr>
      <w:pStyle w:val="a4"/>
    </w:pPr>
    <w:r>
      <w:rPr>
        <w:rFonts w:hint="eastAsia"/>
      </w:rPr>
      <w:t>详细设计报告模板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CFE03E8"/>
    <w:multiLevelType w:val="hybridMultilevel"/>
    <w:tmpl w:val="C9C8B074"/>
    <w:lvl w:ilvl="0" w:tplc="5FA0D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>
    <w:nsid w:val="6B531976"/>
    <w:multiLevelType w:val="hybridMultilevel"/>
    <w:tmpl w:val="5F5A983C"/>
    <w:lvl w:ilvl="0" w:tplc="0796418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20"/>
  </w:num>
  <w:num w:numId="5">
    <w:abstractNumId w:val="3"/>
  </w:num>
  <w:num w:numId="6">
    <w:abstractNumId w:val="6"/>
  </w:num>
  <w:num w:numId="7">
    <w:abstractNumId w:val="15"/>
  </w:num>
  <w:num w:numId="8">
    <w:abstractNumId w:val="8"/>
  </w:num>
  <w:num w:numId="9">
    <w:abstractNumId w:val="4"/>
  </w:num>
  <w:num w:numId="10">
    <w:abstractNumId w:val="23"/>
  </w:num>
  <w:num w:numId="11">
    <w:abstractNumId w:val="19"/>
  </w:num>
  <w:num w:numId="12">
    <w:abstractNumId w:val="0"/>
  </w:num>
  <w:num w:numId="13">
    <w:abstractNumId w:val="22"/>
  </w:num>
  <w:num w:numId="14">
    <w:abstractNumId w:val="16"/>
  </w:num>
  <w:num w:numId="15">
    <w:abstractNumId w:val="7"/>
  </w:num>
  <w:num w:numId="16">
    <w:abstractNumId w:val="21"/>
  </w:num>
  <w:num w:numId="17">
    <w:abstractNumId w:val="2"/>
  </w:num>
  <w:num w:numId="18">
    <w:abstractNumId w:val="1"/>
  </w:num>
  <w:num w:numId="19">
    <w:abstractNumId w:val="9"/>
  </w:num>
  <w:num w:numId="20">
    <w:abstractNumId w:val="18"/>
  </w:num>
  <w:num w:numId="21">
    <w:abstractNumId w:val="11"/>
  </w:num>
  <w:num w:numId="22">
    <w:abstractNumId w:val="14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41"/>
    <w:rsid w:val="001353FD"/>
    <w:rsid w:val="001D6878"/>
    <w:rsid w:val="00210E4A"/>
    <w:rsid w:val="002772A7"/>
    <w:rsid w:val="002C32F4"/>
    <w:rsid w:val="00311835"/>
    <w:rsid w:val="003C02C1"/>
    <w:rsid w:val="003F13D5"/>
    <w:rsid w:val="00442304"/>
    <w:rsid w:val="0046345C"/>
    <w:rsid w:val="004E4ED7"/>
    <w:rsid w:val="004F2CF0"/>
    <w:rsid w:val="00526C5F"/>
    <w:rsid w:val="005D0993"/>
    <w:rsid w:val="006E65B7"/>
    <w:rsid w:val="007238D1"/>
    <w:rsid w:val="007D7F8B"/>
    <w:rsid w:val="007E3D68"/>
    <w:rsid w:val="00834B79"/>
    <w:rsid w:val="00874695"/>
    <w:rsid w:val="00994841"/>
    <w:rsid w:val="00996CE8"/>
    <w:rsid w:val="009D1D74"/>
    <w:rsid w:val="00B005C7"/>
    <w:rsid w:val="00BD4AB9"/>
    <w:rsid w:val="00BE5515"/>
    <w:rsid w:val="00C44D4A"/>
    <w:rsid w:val="00CA7A88"/>
    <w:rsid w:val="00CE1FA3"/>
    <w:rsid w:val="00D16AA2"/>
    <w:rsid w:val="00D74B73"/>
    <w:rsid w:val="00E55E64"/>
    <w:rsid w:val="00E873EF"/>
    <w:rsid w:val="00EB296B"/>
    <w:rsid w:val="00F039DF"/>
    <w:rsid w:val="00FC626F"/>
    <w:rsid w:val="00F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799A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pPr>
      <w:spacing w:before="120"/>
      <w:jc w:val="left"/>
    </w:pPr>
    <w:rPr>
      <w:rFonts w:asciiTheme="minorHAnsi" w:eastAsiaTheme="minorHAnsi"/>
      <w:b/>
      <w:bCs/>
      <w:caps/>
      <w:sz w:val="22"/>
      <w:szCs w:val="22"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rFonts w:asciiTheme="minorHAnsi" w:eastAsiaTheme="minorHAnsi"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rFonts w:asciiTheme="minorHAnsi"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link w:val="a7"/>
    <w:uiPriority w:val="1"/>
    <w:qFormat/>
    <w:rPr>
      <w:color w:val="FF0000"/>
    </w:rPr>
  </w:style>
  <w:style w:type="paragraph" w:styleId="a8">
    <w:name w:val="Body Text Indent"/>
    <w:basedOn w:val="a"/>
    <w:semiHidden/>
    <w:pPr>
      <w:ind w:leftChars="372" w:left="781" w:firstLineChars="200" w:firstLine="420"/>
    </w:pPr>
  </w:style>
  <w:style w:type="character" w:customStyle="1" w:styleId="a9">
    <w:name w:val="副标题字符"/>
    <w:link w:val="aa"/>
    <w:rsid w:val="00E873EF"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paragraph" w:styleId="aa">
    <w:name w:val="Subtitle"/>
    <w:basedOn w:val="a"/>
    <w:link w:val="a9"/>
    <w:qFormat/>
    <w:rsid w:val="00E873EF"/>
    <w:pPr>
      <w:widowControl/>
      <w:spacing w:before="240" w:after="60" w:line="312" w:lineRule="auto"/>
    </w:pPr>
    <w:rPr>
      <w:rFonts w:ascii="Arial" w:eastAsia="黑体" w:hAnsi="Arial" w:cs="Arial"/>
      <w:b/>
      <w:noProof w:val="0"/>
      <w:kern w:val="28"/>
      <w:sz w:val="44"/>
      <w:szCs w:val="32"/>
    </w:rPr>
  </w:style>
  <w:style w:type="character" w:customStyle="1" w:styleId="11">
    <w:name w:val="副标题字符1"/>
    <w:basedOn w:val="a0"/>
    <w:uiPriority w:val="11"/>
    <w:rsid w:val="00E873EF"/>
    <w:rPr>
      <w:rFonts w:asciiTheme="majorHAnsi" w:hAnsiTheme="majorHAnsi" w:cstheme="majorBidi"/>
      <w:b/>
      <w:bCs/>
      <w:noProof/>
      <w:kern w:val="28"/>
      <w:sz w:val="32"/>
      <w:szCs w:val="32"/>
    </w:rPr>
  </w:style>
  <w:style w:type="paragraph" w:customStyle="1" w:styleId="ab">
    <w:name w:val="文档信息"/>
    <w:basedOn w:val="a"/>
    <w:rsid w:val="00E873EF"/>
    <w:pPr>
      <w:widowControl/>
      <w:jc w:val="center"/>
    </w:pPr>
    <w:rPr>
      <w:bCs/>
      <w:noProof w:val="0"/>
      <w:kern w:val="0"/>
      <w:lang w:bidi="he-IL"/>
    </w:rPr>
  </w:style>
  <w:style w:type="paragraph" w:customStyle="1" w:styleId="ac">
    <w:name w:val="文档版本"/>
    <w:basedOn w:val="ab"/>
    <w:rsid w:val="00E873EF"/>
  </w:style>
  <w:style w:type="paragraph" w:customStyle="1" w:styleId="ad">
    <w:name w:val="文档日期"/>
    <w:basedOn w:val="ab"/>
    <w:rsid w:val="00E873EF"/>
  </w:style>
  <w:style w:type="paragraph" w:customStyle="1" w:styleId="ae">
    <w:name w:val="文档编号"/>
    <w:basedOn w:val="ab"/>
    <w:rsid w:val="00E873EF"/>
  </w:style>
  <w:style w:type="character" w:customStyle="1" w:styleId="a7">
    <w:name w:val="正文文本字符"/>
    <w:link w:val="a6"/>
    <w:uiPriority w:val="1"/>
    <w:rsid w:val="00E873EF"/>
    <w:rPr>
      <w:noProof/>
      <w:color w:val="FF0000"/>
      <w:kern w:val="2"/>
      <w:sz w:val="21"/>
      <w:szCs w:val="24"/>
    </w:rPr>
  </w:style>
  <w:style w:type="character" w:customStyle="1" w:styleId="af">
    <w:name w:val="标题字符"/>
    <w:link w:val="af0"/>
    <w:rsid w:val="00E873EF"/>
    <w:rPr>
      <w:rFonts w:ascii="Arial" w:eastAsia="黑体" w:hAnsi="Arial" w:cs="Arial"/>
      <w:sz w:val="32"/>
      <w:szCs w:val="32"/>
      <w:lang w:bidi="he-IL"/>
    </w:rPr>
  </w:style>
  <w:style w:type="paragraph" w:styleId="af0">
    <w:name w:val="Title"/>
    <w:basedOn w:val="a"/>
    <w:next w:val="af1"/>
    <w:link w:val="af"/>
    <w:qFormat/>
    <w:rsid w:val="00E873EF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noProof w:val="0"/>
      <w:kern w:val="0"/>
      <w:sz w:val="32"/>
      <w:szCs w:val="32"/>
      <w:lang w:bidi="he-IL"/>
    </w:rPr>
  </w:style>
  <w:style w:type="character" w:customStyle="1" w:styleId="12">
    <w:name w:val="标题字符1"/>
    <w:basedOn w:val="a0"/>
    <w:uiPriority w:val="10"/>
    <w:rsid w:val="00E873EF"/>
    <w:rPr>
      <w:rFonts w:asciiTheme="majorHAnsi" w:hAnsiTheme="majorHAnsi" w:cstheme="majorBidi"/>
      <w:b/>
      <w:bCs/>
      <w:noProof/>
      <w:kern w:val="2"/>
      <w:sz w:val="32"/>
      <w:szCs w:val="32"/>
    </w:rPr>
  </w:style>
  <w:style w:type="paragraph" w:styleId="af1">
    <w:name w:val="Normal Indent"/>
    <w:basedOn w:val="a"/>
    <w:uiPriority w:val="99"/>
    <w:unhideWhenUsed/>
    <w:rsid w:val="00E873EF"/>
    <w:pPr>
      <w:ind w:firstLineChars="200" w:firstLine="420"/>
    </w:pPr>
  </w:style>
  <w:style w:type="paragraph" w:styleId="af2">
    <w:name w:val="TOC Heading"/>
    <w:basedOn w:val="1"/>
    <w:next w:val="a"/>
    <w:uiPriority w:val="39"/>
    <w:unhideWhenUsed/>
    <w:qFormat/>
    <w:rsid w:val="00EB29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kern w:val="0"/>
      <w:sz w:val="28"/>
      <w:szCs w:val="28"/>
    </w:rPr>
  </w:style>
  <w:style w:type="paragraph" w:customStyle="1" w:styleId="af3">
    <w:name w:val="编写说明"/>
    <w:basedOn w:val="a"/>
    <w:rsid w:val="0046345C"/>
    <w:pPr>
      <w:widowControl/>
      <w:spacing w:beforeLines="50" w:before="50" w:after="120"/>
      <w:ind w:firstLineChars="200" w:firstLine="200"/>
      <w:jc w:val="left"/>
    </w:pPr>
    <w:rPr>
      <w:i/>
      <w:iCs/>
      <w:noProof w:val="0"/>
      <w:color w:val="0000FF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hijianyang/Documents/&#21161;&#25945;/software-document-boilerplate-master/dot&#27169;&#26495;/6.&#35814;&#32454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2167F72D-4AEA-8042-B20D-5DBB68B1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6.详细设计说明书.dot</Template>
  <TotalTime>52</TotalTime>
  <Pages>7</Pages>
  <Words>561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五、详细设计说明书</vt:lpstr>
    </vt:vector>
  </TitlesOfParts>
  <Manager/>
  <Company>北京北大天正科技发展有限公司</Company>
  <LinksUpToDate>false</LinksUpToDate>
  <CharactersWithSpaces>3752</CharactersWithSpaces>
  <SharedDoc>false</SharedDoc>
  <HLinks>
    <vt:vector size="114" baseType="variant"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_Toc506973500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_Toc506973499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_Toc506973498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_Toc506973497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_Toc506973496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_Toc506973495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_Toc506973494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_Toc506973493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_Toc506973492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_Toc506973491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_Toc506973490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_Toc506973489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_Toc506973488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_Toc506973487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_Toc506973486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_Toc506973485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_Toc506973484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_Toc506973483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_Toc506973482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五、详细设计说明书</dc:title>
  <dc:subject/>
  <dc:creator>Microsoft Office 用户</dc:creator>
  <cp:keywords/>
  <dc:description/>
  <cp:lastModifiedBy>Microsoft Office 用户</cp:lastModifiedBy>
  <cp:revision>6</cp:revision>
  <cp:lastPrinted>2001-02-09T04:16:00Z</cp:lastPrinted>
  <dcterms:created xsi:type="dcterms:W3CDTF">2020-04-17T16:18:00Z</dcterms:created>
  <dcterms:modified xsi:type="dcterms:W3CDTF">2020-05-17T12:14:00Z</dcterms:modified>
</cp:coreProperties>
</file>